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E12C0" w14:textId="77777777" w:rsidR="00887227" w:rsidRDefault="00593885">
      <w:pPr>
        <w:pStyle w:val="Title"/>
        <w:rPr>
          <w:lang w:eastAsia="zh-CN"/>
        </w:rPr>
      </w:pPr>
      <w:r>
        <w:rPr>
          <w:rFonts w:hint="eastAsia"/>
          <w:lang w:eastAsia="zh-CN"/>
        </w:rPr>
        <w:t>数据科学系列课程</w:t>
      </w:r>
    </w:p>
    <w:p w14:paraId="69623F04" w14:textId="77777777" w:rsidR="00887227" w:rsidRDefault="00593885">
      <w:pPr>
        <w:pStyle w:val="Subtitle"/>
        <w:rPr>
          <w:lang w:eastAsia="zh-CN"/>
        </w:rPr>
      </w:pPr>
      <w:r>
        <w:rPr>
          <w:rFonts w:hint="eastAsia"/>
          <w:lang w:eastAsia="zh-CN"/>
        </w:rPr>
        <w:t>——数据挖掘实战课程</w:t>
      </w:r>
    </w:p>
    <w:p w14:paraId="7918729D" w14:textId="77777777" w:rsidR="00887227" w:rsidRDefault="004C4BBC">
      <w:r>
        <w:rPr>
          <w:noProof/>
          <w:lang w:eastAsia="zh-CN"/>
        </w:rPr>
        <w:drawing>
          <wp:inline distT="0" distB="0" distL="0" distR="0" wp14:anchorId="708DA5A1" wp14:editId="0518143E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076F" w14:textId="697F3D21" w:rsidR="00593885" w:rsidRDefault="00593885">
      <w:pPr>
        <w:pStyle w:val="Author"/>
        <w:rPr>
          <w:lang w:eastAsia="zh-CN"/>
        </w:rPr>
      </w:pPr>
      <w:r>
        <w:rPr>
          <w:rFonts w:hint="eastAsia"/>
          <w:lang w:eastAsia="zh-CN"/>
        </w:rPr>
        <w:t>巴特尔·马哈比尔</w:t>
      </w:r>
      <w:r w:rsidR="005B371A">
        <w:rPr>
          <w:rFonts w:hint="eastAsia"/>
          <w:lang w:eastAsia="zh-CN"/>
        </w:rPr>
        <w:t xml:space="preserve"> </w:t>
      </w:r>
      <w:r w:rsidR="005B371A">
        <w:rPr>
          <w:rFonts w:hint="eastAsia"/>
          <w:lang w:eastAsia="zh-CN"/>
        </w:rPr>
        <w:t>工程师</w:t>
      </w:r>
      <w:r w:rsidR="005B371A">
        <w:rPr>
          <w:rFonts w:hint="eastAsia"/>
          <w:lang w:eastAsia="zh-CN"/>
        </w:rPr>
        <w:t>|</w:t>
      </w:r>
      <w:r w:rsidR="005B371A">
        <w:rPr>
          <w:rFonts w:hint="eastAsia"/>
          <w:lang w:eastAsia="zh-CN"/>
        </w:rPr>
        <w:t>架构师</w:t>
      </w:r>
      <w:r w:rsidR="005B371A">
        <w:rPr>
          <w:rFonts w:hint="eastAsia"/>
          <w:lang w:eastAsia="zh-CN"/>
        </w:rPr>
        <w:t>|</w:t>
      </w:r>
      <w:r w:rsidR="005B371A">
        <w:rPr>
          <w:rFonts w:hint="eastAsia"/>
          <w:lang w:eastAsia="zh-CN"/>
        </w:rPr>
        <w:t>数据科学家</w:t>
      </w:r>
      <w:r w:rsidR="005B371A">
        <w:rPr>
          <w:rFonts w:hint="eastAsia"/>
          <w:lang w:eastAsia="zh-CN"/>
        </w:rPr>
        <w:t>|</w:t>
      </w:r>
      <w:r w:rsidR="005B371A">
        <w:rPr>
          <w:rFonts w:hint="eastAsia"/>
          <w:lang w:eastAsia="zh-CN"/>
        </w:rPr>
        <w:t>技术写作者</w:t>
      </w:r>
    </w:p>
    <w:p w14:paraId="4AE62070" w14:textId="701D5CC1" w:rsidR="00134CB4" w:rsidRPr="00134CB4" w:rsidRDefault="00134CB4">
      <w:pPr>
        <w:pStyle w:val="Author"/>
        <w:rPr>
          <w:rFonts w:ascii="Helvetica Neue" w:hAnsi="Helvetica Neue" w:cs="Helvetica Neue"/>
          <w:color w:val="auto"/>
          <w:sz w:val="26"/>
          <w:szCs w:val="26"/>
          <w:lang w:eastAsia="zh-CN"/>
        </w:rPr>
      </w:pPr>
      <w:r>
        <w:rPr>
          <w:rFonts w:hint="eastAsia"/>
          <w:lang w:eastAsia="zh-CN"/>
        </w:rPr>
        <w:t>Bater.Makhabel (</w:t>
      </w:r>
      <w:hyperlink r:id="rId13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http://linkedin.com/in/batermj</w:t>
        </w:r>
      </w:hyperlink>
      <w:r>
        <w:rPr>
          <w:rFonts w:hint="eastAsia"/>
          <w:lang w:eastAsia="zh-CN"/>
        </w:rPr>
        <w:t>)</w:t>
      </w:r>
    </w:p>
    <w:p w14:paraId="19771B23" w14:textId="4034F0A4" w:rsidR="004C4BBC" w:rsidRDefault="004C4BBC">
      <w:pPr>
        <w:pStyle w:val="Author"/>
        <w:rPr>
          <w:lang w:eastAsia="zh-CN"/>
        </w:rPr>
      </w:pPr>
      <w:r>
        <w:rPr>
          <w:rFonts w:hint="eastAsia"/>
          <w:lang w:eastAsia="zh-CN"/>
        </w:rPr>
        <w:t>电话：</w:t>
      </w:r>
      <w:r w:rsidR="00593885">
        <w:rPr>
          <w:rFonts w:hint="eastAsia"/>
          <w:lang w:eastAsia="zh-CN"/>
        </w:rPr>
        <w:t>13910817749</w:t>
      </w:r>
      <w:r>
        <w:rPr>
          <w:rFonts w:hint="eastAsia"/>
          <w:lang w:eastAsia="zh-CN"/>
        </w:rPr>
        <w:t>，微信号：</w:t>
      </w:r>
      <w:r>
        <w:rPr>
          <w:rFonts w:hint="eastAsia"/>
          <w:lang w:eastAsia="zh-CN"/>
        </w:rPr>
        <w:t>DR_BATER_MAKHABEL</w:t>
      </w:r>
    </w:p>
    <w:p w14:paraId="012967CD" w14:textId="77777777" w:rsidR="004C4BBC" w:rsidRDefault="004C4BBC">
      <w:pPr>
        <w:pStyle w:val="Author"/>
        <w:rPr>
          <w:rFonts w:ascii="Helvetica Neue" w:hAnsi="Helvetica Neue" w:cs="Helvetica Neue"/>
          <w:color w:val="auto"/>
          <w:sz w:val="26"/>
          <w:szCs w:val="26"/>
          <w:lang w:eastAsia="zh-CN"/>
        </w:rPr>
      </w:pPr>
    </w:p>
    <w:p w14:paraId="34CF60B5" w14:textId="7CF2B478" w:rsidR="00F60757" w:rsidRDefault="00F60757">
      <w:pPr>
        <w:pStyle w:val="Author"/>
        <w:rPr>
          <w:lang w:eastAsia="zh-CN"/>
        </w:rPr>
      </w:pPr>
      <w:r>
        <w:rPr>
          <w:rFonts w:ascii="Helvetica Neue" w:hAnsi="Helvetica Neue" w:cs="Helvetica Neue" w:hint="eastAsia"/>
          <w:color w:val="auto"/>
          <w:sz w:val="26"/>
          <w:szCs w:val="26"/>
          <w:lang w:eastAsia="zh-CN"/>
        </w:rPr>
        <w:lastRenderedPageBreak/>
        <w:t>编辑历史：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B371A" w14:paraId="3CE5A28C" w14:textId="77777777" w:rsidTr="005B371A">
        <w:tc>
          <w:tcPr>
            <w:tcW w:w="2880" w:type="dxa"/>
          </w:tcPr>
          <w:p w14:paraId="112739A2" w14:textId="39832E03" w:rsidR="005B371A" w:rsidRDefault="005B37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2880" w:type="dxa"/>
          </w:tcPr>
          <w:p w14:paraId="28DAB194" w14:textId="7888EBD9" w:rsidR="005B371A" w:rsidRDefault="005B37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2880" w:type="dxa"/>
          </w:tcPr>
          <w:p w14:paraId="68DB374E" w14:textId="37CCDDF7" w:rsidR="005B371A" w:rsidRDefault="005B37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5B371A" w14:paraId="4AB4EC15" w14:textId="77777777" w:rsidTr="005B371A">
        <w:tc>
          <w:tcPr>
            <w:tcW w:w="2880" w:type="dxa"/>
          </w:tcPr>
          <w:p w14:paraId="5099AE53" w14:textId="69AE948F" w:rsidR="005B371A" w:rsidRDefault="005B371A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880" w:type="dxa"/>
          </w:tcPr>
          <w:p w14:paraId="32C17B59" w14:textId="07519AF8" w:rsidR="005B371A" w:rsidRDefault="005B37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数据科学系列课程之数据挖掘实战</w:t>
            </w:r>
          </w:p>
        </w:tc>
        <w:tc>
          <w:tcPr>
            <w:tcW w:w="2880" w:type="dxa"/>
          </w:tcPr>
          <w:p w14:paraId="43A5CCF7" w14:textId="19C178EF" w:rsidR="005B371A" w:rsidRDefault="005B37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日</w:t>
            </w:r>
          </w:p>
        </w:tc>
      </w:tr>
      <w:tr w:rsidR="005B371A" w14:paraId="70A65E79" w14:textId="77777777" w:rsidTr="005B371A">
        <w:trPr>
          <w:trHeight w:val="390"/>
        </w:trPr>
        <w:tc>
          <w:tcPr>
            <w:tcW w:w="2880" w:type="dxa"/>
          </w:tcPr>
          <w:p w14:paraId="19D1BEFE" w14:textId="77777777" w:rsidR="005B371A" w:rsidRDefault="005B371A"/>
        </w:tc>
        <w:tc>
          <w:tcPr>
            <w:tcW w:w="2880" w:type="dxa"/>
          </w:tcPr>
          <w:p w14:paraId="1E98D631" w14:textId="77777777" w:rsidR="005B371A" w:rsidRDefault="005B371A"/>
        </w:tc>
        <w:tc>
          <w:tcPr>
            <w:tcW w:w="2880" w:type="dxa"/>
          </w:tcPr>
          <w:p w14:paraId="685DC6F4" w14:textId="77777777" w:rsidR="005B371A" w:rsidRDefault="005B371A"/>
        </w:tc>
      </w:tr>
    </w:tbl>
    <w:p w14:paraId="713BB712" w14:textId="77777777" w:rsidR="00887227" w:rsidRDefault="004C4B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1AEB1FF5" w14:textId="0B855071" w:rsidR="00887227" w:rsidRDefault="00702ADA">
          <w:pPr>
            <w:pStyle w:val="TOCHeading"/>
            <w:rPr>
              <w:lang w:eastAsia="zh-CN"/>
            </w:rPr>
          </w:pPr>
          <w:r>
            <w:rPr>
              <w:rStyle w:val="Emphasis"/>
              <w:rFonts w:hint="eastAsia"/>
              <w:lang w:eastAsia="zh-CN"/>
            </w:rPr>
            <w:t>内容</w:t>
          </w:r>
          <w:r w:rsidR="004C4BBC">
            <w:rPr>
              <w:rStyle w:val="Emphasis"/>
            </w:rPr>
            <w:br/>
          </w:r>
          <w:r>
            <w:rPr>
              <w:rFonts w:hint="eastAsia"/>
              <w:lang w:eastAsia="zh-CN"/>
            </w:rPr>
            <w:t>大纲</w:t>
          </w:r>
        </w:p>
        <w:p w14:paraId="1F9FA02A" w14:textId="77777777" w:rsidR="00965D8D" w:rsidRDefault="004C4BBC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965D8D">
            <w:rPr>
              <w:noProof/>
              <w:lang w:eastAsia="zh-CN"/>
            </w:rPr>
            <w:t>1.</w:t>
          </w:r>
          <w:r w:rsidR="00965D8D"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 w:rsidR="00965D8D">
            <w:rPr>
              <w:rFonts w:hint="eastAsia"/>
              <w:noProof/>
              <w:lang w:eastAsia="zh-CN"/>
            </w:rPr>
            <w:t>数据挖掘引论</w:t>
          </w:r>
          <w:r w:rsidR="00965D8D">
            <w:rPr>
              <w:noProof/>
            </w:rPr>
            <w:tab/>
          </w:r>
          <w:r w:rsidR="00965D8D">
            <w:rPr>
              <w:noProof/>
            </w:rPr>
            <w:fldChar w:fldCharType="begin"/>
          </w:r>
          <w:r w:rsidR="00965D8D">
            <w:rPr>
              <w:noProof/>
            </w:rPr>
            <w:instrText xml:space="preserve"> PAGEREF _Toc505400612 \h </w:instrText>
          </w:r>
          <w:r w:rsidR="00965D8D">
            <w:rPr>
              <w:noProof/>
            </w:rPr>
          </w:r>
          <w:r w:rsidR="00965D8D">
            <w:rPr>
              <w:noProof/>
            </w:rPr>
            <w:fldChar w:fldCharType="separate"/>
          </w:r>
          <w:r w:rsidR="00965D8D">
            <w:rPr>
              <w:noProof/>
            </w:rPr>
            <w:t>1</w:t>
          </w:r>
          <w:r w:rsidR="00965D8D">
            <w:rPr>
              <w:noProof/>
            </w:rPr>
            <w:fldChar w:fldCharType="end"/>
          </w:r>
        </w:p>
        <w:p w14:paraId="49D01FEF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数据挖掘的由来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65E1E6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数据挖掘的现状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F9818BB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数据挖掘的分类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8F9B884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数据挖掘的将来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F288016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开发环境的配置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FC6A78E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分布式运行环境的配置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316CB13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noProof/>
              <w:lang w:eastAsia="zh-CN"/>
            </w:rPr>
            <w:t>docker</w:t>
          </w:r>
          <w:r>
            <w:rPr>
              <w:rFonts w:hint="eastAsia"/>
              <w:noProof/>
              <w:lang w:eastAsia="zh-CN"/>
            </w:rPr>
            <w:t>和</w:t>
          </w:r>
          <w:r>
            <w:rPr>
              <w:noProof/>
              <w:lang w:eastAsia="zh-CN"/>
            </w:rPr>
            <w:t>k8s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798599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noProof/>
              <w:lang w:eastAsia="zh-CN"/>
            </w:rPr>
            <w:t>Python</w:t>
          </w:r>
          <w:r>
            <w:rPr>
              <w:rFonts w:hint="eastAsia"/>
              <w:noProof/>
              <w:lang w:eastAsia="zh-CN"/>
            </w:rPr>
            <w:t>和数据挖掘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07156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noProof/>
              <w:lang w:eastAsia="zh-CN"/>
            </w:rPr>
            <w:t>R</w:t>
          </w:r>
          <w:r>
            <w:rPr>
              <w:rFonts w:hint="eastAsia"/>
              <w:noProof/>
              <w:lang w:eastAsia="zh-CN"/>
            </w:rPr>
            <w:t>和数据挖掘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CDBE14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分布式环境和数据挖掘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701EA32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F824D57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DDDFE4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lastRenderedPageBreak/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EE30D23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t>2.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数据挖掘工程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77BD35B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数据挖掘工程方法论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680327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数据挖掘工程流程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4DD8BE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80C83E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8EB67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FB8339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  <w:lang w:eastAsia="zh-CN"/>
            </w:rPr>
            <w:t>3.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数据预处理算法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E5E2D2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B3B6635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CCE9E1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35226D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76603A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  <w:lang w:eastAsia="zh-CN"/>
            </w:rPr>
            <w:t>4.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数据可视化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56667E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A6A5F1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391B44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D7DE56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7972E5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lastRenderedPageBreak/>
            <w:t>5.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特征工程算法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397303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特征工程介绍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FE204A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特征的选择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29ADC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特征的抽取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FD28B4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特征选择评价函数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0F40B5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线性特征变换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3225E3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E44FE7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DA33FA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08B63E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t>6.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数据挖掘算法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4439BF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682A55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算法与数据挖掘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2CBF77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数据挖掘算法的分类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BA281A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数据挖掘算法的评估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A12843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数据挖掘算法的大规模分布式实现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282BB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频繁模式挖掘</w:t>
          </w:r>
          <w:r>
            <w:rPr>
              <w:noProof/>
              <w:lang w:eastAsia="zh-CN"/>
            </w:rPr>
            <w:t>Frequent Pattern Mining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AE2B74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FP-Growth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C5F415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Constraint-Based Frequent Pattern Mining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319588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Mining High-Dimensional Data and Colossal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425C52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Mining Compressed or Approximate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DC8E6E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lastRenderedPageBreak/>
            <w:t>Complete Pattern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50E73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Close Pattern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C39108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PrefixSpan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9FCE81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分类算法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C1E23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决策树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10FA8D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基于规则的决策树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C68DC7E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近邻分类算法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DFD5D7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Logistic Regression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F1B93E9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最大熵模型分类算法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00646B0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贝叶斯分类器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D276E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Bayesian Belief Networks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292349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3B8269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聚类算法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B06B648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Partitioning 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B8BD493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Hierarchical 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E670550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Density-Based 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4395E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Grid-Based 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8DB39A0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Probabilistic Model-Based Clustering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D3EA67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Clustering High-Dimensional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785CA73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Clustering Graph and Network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2B46ABA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Clustering with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E6F5050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KMeans</w:t>
          </w:r>
          <w:r>
            <w:rPr>
              <w:rFonts w:hint="eastAsia"/>
              <w:noProof/>
              <w:lang w:eastAsia="zh-CN"/>
            </w:rPr>
            <w:t>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F68F8B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lastRenderedPageBreak/>
            <w:t>高斯混合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91B1EE3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快速迭代聚类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07CB517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LDA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3C3043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noProof/>
              <w:lang w:eastAsia="zh-CN"/>
            </w:rPr>
            <w:t>Outlier Detection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F144C50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Statistical Approaches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8C067F7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Proximity-Based Approaches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8612C78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Clustering-Based Approaches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2F3EB36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Classification-Based Approaches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2933483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Mining Contextual and Collective Outliers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4523A6A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Outlier Detection in High-Dimensional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197D086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8277141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noProof/>
              <w:lang w:eastAsia="zh-CN"/>
            </w:rPr>
            <w:t>Spam Filtering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C30BCE2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基于回归预测</w:t>
          </w:r>
          <w:r>
            <w:rPr>
              <w:noProof/>
              <w:lang w:eastAsia="zh-CN"/>
            </w:rPr>
            <w:t>PV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4CADDBB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社交网络图分析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5A9082E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信用卡欺诈检测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0AB9DDD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恶意软件智能检测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2D3CFE5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安全审计踪迹分析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2DB6F44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入侵检测分析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748584C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计算机取证系统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D703839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口碑技术</w:t>
          </w:r>
          <w:r>
            <w:rPr>
              <w:noProof/>
              <w:lang w:eastAsia="zh-CN"/>
            </w:rPr>
            <w:t>Online Reputation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529A9AB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A5EB91F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lastRenderedPageBreak/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EF0B65A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  <w:lang w:eastAsia="zh-CN"/>
            </w:rPr>
            <w:t>7.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图数据挖掘算法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390573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36F9002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9F47631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2670AFF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61DA045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  <w:lang w:eastAsia="zh-CN"/>
            </w:rPr>
            <w:t>8.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社交网络数据挖掘算法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99A436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E193D3A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94EE6B6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2F5ABB5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5C9258E" w14:textId="77777777" w:rsidR="00965D8D" w:rsidRDefault="00965D8D">
          <w:pPr>
            <w:pStyle w:val="TOC1"/>
            <w:tabs>
              <w:tab w:val="left" w:pos="48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t>9.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多媒体数据挖掘算法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0B29A85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EDEA34D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E2BA9A7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C182118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4BA5CC1" w14:textId="77777777" w:rsidR="00965D8D" w:rsidRDefault="00965D8D">
          <w:pPr>
            <w:pStyle w:val="TOC1"/>
            <w:tabs>
              <w:tab w:val="left" w:pos="72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lastRenderedPageBreak/>
            <w:t>10.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rFonts w:hint="eastAsia"/>
              <w:noProof/>
              <w:lang w:eastAsia="zh-CN"/>
            </w:rPr>
            <w:t>文本数据挖掘算法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C851315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839E499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</w:rPr>
            <w:t>话题挖掘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0037E80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</w:rPr>
            <w:t>多文档自动文摘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118C1D4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</w:rPr>
            <w:t>情感分析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DD0A6E1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</w:rPr>
            <w:t>新闻摘要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89EB671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BC9E970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C0D4619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4473A2D" w14:textId="77777777" w:rsidR="00965D8D" w:rsidRDefault="00965D8D">
          <w:pPr>
            <w:pStyle w:val="TOC1"/>
            <w:tabs>
              <w:tab w:val="left" w:pos="72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noProof/>
            </w:rPr>
            <w:t>11.</w:t>
          </w:r>
          <w:r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  <w:tab/>
          </w:r>
          <w:r>
            <w:rPr>
              <w:noProof/>
              <w:lang w:eastAsia="zh-CN"/>
            </w:rPr>
            <w:t>Web</w:t>
          </w:r>
          <w:r>
            <w:rPr>
              <w:rFonts w:hint="eastAsia"/>
              <w:noProof/>
              <w:lang w:eastAsia="zh-CN"/>
            </w:rPr>
            <w:t>数据挖掘算法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B8F8505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理论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BEF0542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实战案例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BA972C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EA5A9F6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习题（在线题库）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47648DD" w14:textId="77777777" w:rsidR="00965D8D" w:rsidRDefault="00965D8D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作者简介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8D621EC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个人简介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9E03A32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作品封面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A25535F" w14:textId="77777777" w:rsidR="00965D8D" w:rsidRDefault="00965D8D">
          <w:pPr>
            <w:pStyle w:val="TOC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lastRenderedPageBreak/>
            <w:t>课程报名方式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4FC6118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开课时间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12599AD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授课方式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7A857862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收费方式和时间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D682F13" w14:textId="77777777" w:rsidR="00965D8D" w:rsidRDefault="00965D8D">
          <w:pPr>
            <w:pStyle w:val="TOC2"/>
            <w:rPr>
              <w:bCs w:val="0"/>
              <w:noProof/>
              <w:color w:val="auto"/>
              <w:szCs w:val="24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50E2E642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报名方式之支付宝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2BA863A5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报名方式之</w:t>
          </w:r>
          <w:r>
            <w:rPr>
              <w:noProof/>
              <w:lang w:eastAsia="zh-CN"/>
            </w:rPr>
            <w:t>LinkedIn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76037978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报名方式之微博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7E57EA33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报名方式之邮件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0DC09F3D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报名方式之微信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31A9B29D" w14:textId="77777777" w:rsidR="00965D8D" w:rsidRDefault="00965D8D">
          <w:pPr>
            <w:pStyle w:val="TOC3"/>
            <w:tabs>
              <w:tab w:val="right" w:leader="dot" w:pos="8630"/>
            </w:tabs>
            <w:rPr>
              <w:noProof/>
              <w:color w:val="auto"/>
              <w:lang w:eastAsia="zh-CN"/>
            </w:rPr>
          </w:pPr>
          <w:r>
            <w:rPr>
              <w:rFonts w:hint="eastAsia"/>
              <w:noProof/>
              <w:lang w:eastAsia="zh-CN"/>
            </w:rPr>
            <w:t>报名方式之微信公众号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_Toc505400748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602D9D1F" w14:textId="77777777" w:rsidR="00887227" w:rsidRDefault="004C4BBC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0F1967C" w14:textId="77777777" w:rsidR="00887227" w:rsidRDefault="00887227">
      <w:pPr>
        <w:sectPr w:rsidR="00887227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7729064B" w14:textId="0F16658C" w:rsidR="00887227" w:rsidRDefault="00AF3D80" w:rsidP="006B2AF0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  <w:rPr>
          <w:lang w:eastAsia="zh-CN"/>
        </w:rPr>
      </w:pPr>
      <w:bookmarkStart w:id="0" w:name="_Toc505400612"/>
      <w:r>
        <w:rPr>
          <w:rFonts w:hint="eastAsia"/>
          <w:lang w:eastAsia="zh-CN"/>
        </w:rPr>
        <w:lastRenderedPageBreak/>
        <w:t>数据挖掘</w:t>
      </w:r>
      <w:r w:rsidR="006B2AF0">
        <w:rPr>
          <w:rFonts w:hint="eastAsia"/>
          <w:lang w:eastAsia="zh-CN"/>
        </w:rPr>
        <w:t>引论</w:t>
      </w:r>
      <w:bookmarkEnd w:id="0"/>
    </w:p>
    <w:p w14:paraId="39897CEE" w14:textId="77777777" w:rsidR="00A84AAA" w:rsidRDefault="00A84AAA" w:rsidP="00A84AAA">
      <w:pPr>
        <w:pStyle w:val="Heading2"/>
        <w:rPr>
          <w:lang w:eastAsia="zh-CN"/>
        </w:rPr>
      </w:pPr>
      <w:bookmarkStart w:id="1" w:name="_Toc505400613"/>
      <w:r>
        <w:rPr>
          <w:rFonts w:hint="eastAsia"/>
          <w:lang w:eastAsia="zh-CN"/>
        </w:rPr>
        <w:t>数据挖掘的由来</w:t>
      </w:r>
      <w:bookmarkEnd w:id="1"/>
    </w:p>
    <w:p w14:paraId="77C878A9" w14:textId="6A8A95C4" w:rsidR="00887227" w:rsidRDefault="00A84AAA" w:rsidP="00A84AAA">
      <w:pPr>
        <w:pStyle w:val="Heading2"/>
      </w:pPr>
      <w:bookmarkStart w:id="2" w:name="_Toc505400614"/>
      <w:r>
        <w:rPr>
          <w:rFonts w:hint="eastAsia"/>
          <w:lang w:eastAsia="zh-CN"/>
        </w:rPr>
        <w:t>数据挖掘的现状</w:t>
      </w:r>
      <w:bookmarkEnd w:id="2"/>
    </w:p>
    <w:p w14:paraId="2D2C8E5A" w14:textId="77777777" w:rsidR="00A84AAA" w:rsidRDefault="00A84AAA" w:rsidP="00A84AAA">
      <w:pPr>
        <w:pStyle w:val="Heading2"/>
        <w:rPr>
          <w:lang w:eastAsia="zh-CN"/>
        </w:rPr>
      </w:pPr>
      <w:bookmarkStart w:id="3" w:name="_Toc505400615"/>
      <w:r>
        <w:rPr>
          <w:rFonts w:hint="eastAsia"/>
          <w:lang w:eastAsia="zh-CN"/>
        </w:rPr>
        <w:t>数据挖掘的分类</w:t>
      </w:r>
      <w:bookmarkEnd w:id="3"/>
    </w:p>
    <w:p w14:paraId="5674A80B" w14:textId="215DCD71" w:rsidR="00A84AAA" w:rsidRPr="00A84AAA" w:rsidRDefault="00A84AAA" w:rsidP="00A84AAA">
      <w:pPr>
        <w:pStyle w:val="Heading2"/>
        <w:rPr>
          <w:lang w:eastAsia="zh-CN"/>
        </w:rPr>
      </w:pPr>
      <w:bookmarkStart w:id="4" w:name="_Toc505400616"/>
      <w:r>
        <w:rPr>
          <w:rFonts w:hint="eastAsia"/>
          <w:lang w:eastAsia="zh-CN"/>
        </w:rPr>
        <w:t>数据挖掘的将来</w:t>
      </w:r>
      <w:bookmarkEnd w:id="4"/>
    </w:p>
    <w:p w14:paraId="55EAE132" w14:textId="6602DE20" w:rsidR="00A84AAA" w:rsidRDefault="00A84AAA" w:rsidP="00A84AAA">
      <w:pPr>
        <w:pStyle w:val="Heading2"/>
        <w:rPr>
          <w:lang w:eastAsia="zh-CN"/>
        </w:rPr>
      </w:pPr>
      <w:bookmarkStart w:id="5" w:name="_Toc505400617"/>
      <w:r>
        <w:rPr>
          <w:rFonts w:hint="eastAsia"/>
          <w:lang w:eastAsia="zh-CN"/>
        </w:rPr>
        <w:t>开发环境的配置</w:t>
      </w:r>
      <w:bookmarkEnd w:id="5"/>
    </w:p>
    <w:p w14:paraId="41CCE75F" w14:textId="6CD4F5BC" w:rsidR="00965D8D" w:rsidRPr="00965D8D" w:rsidRDefault="00965D8D" w:rsidP="00965D8D">
      <w:pPr>
        <w:pStyle w:val="Heading2"/>
        <w:rPr>
          <w:lang w:eastAsia="zh-CN"/>
        </w:rPr>
      </w:pPr>
      <w:bookmarkStart w:id="6" w:name="_Toc505400618"/>
      <w:r>
        <w:rPr>
          <w:rFonts w:hint="eastAsia"/>
          <w:lang w:eastAsia="zh-CN"/>
        </w:rPr>
        <w:t>分布式运行环境的配置</w:t>
      </w:r>
      <w:bookmarkEnd w:id="6"/>
    </w:p>
    <w:p w14:paraId="0A95F190" w14:textId="3560E2CD" w:rsidR="00965D8D" w:rsidRDefault="00965D8D" w:rsidP="00965D8D">
      <w:pPr>
        <w:pStyle w:val="Heading2"/>
        <w:rPr>
          <w:lang w:eastAsia="zh-CN"/>
        </w:rPr>
      </w:pPr>
      <w:bookmarkStart w:id="7" w:name="_Toc505400619"/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k8s</w:t>
      </w:r>
      <w:bookmarkEnd w:id="7"/>
    </w:p>
    <w:p w14:paraId="60E9A2DE" w14:textId="7B214BAF" w:rsidR="00965D8D" w:rsidRDefault="00965D8D" w:rsidP="00965D8D">
      <w:pPr>
        <w:pStyle w:val="Heading2"/>
        <w:rPr>
          <w:lang w:eastAsia="zh-CN"/>
        </w:rPr>
      </w:pPr>
      <w:bookmarkStart w:id="8" w:name="_Toc505400620"/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和数据挖掘</w:t>
      </w:r>
      <w:bookmarkEnd w:id="8"/>
    </w:p>
    <w:p w14:paraId="47616AEA" w14:textId="7F42B70B" w:rsidR="00965D8D" w:rsidRDefault="00965D8D" w:rsidP="00965D8D">
      <w:pPr>
        <w:pStyle w:val="Heading2"/>
        <w:rPr>
          <w:lang w:eastAsia="zh-CN"/>
        </w:rPr>
      </w:pPr>
      <w:bookmarkStart w:id="9" w:name="_Toc505400621"/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和数据挖掘</w:t>
      </w:r>
      <w:bookmarkEnd w:id="9"/>
    </w:p>
    <w:p w14:paraId="3D751210" w14:textId="30C7317D" w:rsidR="00965D8D" w:rsidRPr="00965D8D" w:rsidRDefault="00965D8D" w:rsidP="00965D8D">
      <w:pPr>
        <w:pStyle w:val="Heading2"/>
        <w:rPr>
          <w:lang w:eastAsia="zh-CN"/>
        </w:rPr>
      </w:pPr>
      <w:bookmarkStart w:id="10" w:name="_Toc505400622"/>
      <w:r>
        <w:rPr>
          <w:rFonts w:hint="eastAsia"/>
          <w:lang w:eastAsia="zh-CN"/>
        </w:rPr>
        <w:t>分布式环境和数据挖掘</w:t>
      </w:r>
      <w:bookmarkEnd w:id="10"/>
    </w:p>
    <w:p w14:paraId="32350743" w14:textId="77777777" w:rsidR="00965D8D" w:rsidRDefault="00965D8D" w:rsidP="00490D62">
      <w:pPr>
        <w:pStyle w:val="Heading2"/>
        <w:rPr>
          <w:lang w:eastAsia="zh-CN"/>
        </w:rPr>
      </w:pPr>
      <w:bookmarkStart w:id="11" w:name="_Toc505400623"/>
      <w:r>
        <w:rPr>
          <w:rFonts w:hint="eastAsia"/>
          <w:lang w:eastAsia="zh-CN"/>
        </w:rPr>
        <w:t>实战案例</w:t>
      </w:r>
      <w:bookmarkEnd w:id="11"/>
    </w:p>
    <w:p w14:paraId="1FEB4633" w14:textId="37646058" w:rsidR="00490D62" w:rsidRDefault="00490D62" w:rsidP="00490D62">
      <w:pPr>
        <w:pStyle w:val="Heading2"/>
        <w:rPr>
          <w:lang w:eastAsia="zh-CN"/>
        </w:rPr>
      </w:pPr>
      <w:bookmarkStart w:id="12" w:name="_Toc505400624"/>
      <w:r w:rsidRPr="00490D62">
        <w:rPr>
          <w:rFonts w:hint="eastAsia"/>
          <w:lang w:eastAsia="zh-CN"/>
        </w:rPr>
        <w:t>总结</w:t>
      </w:r>
      <w:bookmarkEnd w:id="12"/>
      <w:r w:rsidRPr="00490D62">
        <w:rPr>
          <w:rFonts w:hint="eastAsia"/>
          <w:lang w:eastAsia="zh-CN"/>
        </w:rPr>
        <w:t xml:space="preserve"> </w:t>
      </w:r>
    </w:p>
    <w:p w14:paraId="1FF0CF72" w14:textId="77777777" w:rsidR="00490D62" w:rsidRPr="00490D62" w:rsidRDefault="00490D62" w:rsidP="00490D62">
      <w:pPr>
        <w:pStyle w:val="Heading2"/>
        <w:rPr>
          <w:lang w:eastAsia="zh-CN"/>
        </w:rPr>
      </w:pPr>
      <w:bookmarkStart w:id="13" w:name="_Toc505400625"/>
      <w:r w:rsidRPr="00490D62">
        <w:rPr>
          <w:rFonts w:hint="eastAsia"/>
          <w:lang w:eastAsia="zh-CN"/>
        </w:rPr>
        <w:t>习题（在线题库）</w:t>
      </w:r>
      <w:bookmarkEnd w:id="13"/>
    </w:p>
    <w:p w14:paraId="30E36D77" w14:textId="77777777" w:rsidR="00490D62" w:rsidRPr="00490D62" w:rsidRDefault="00490D62" w:rsidP="00490D62">
      <w:pPr>
        <w:rPr>
          <w:lang w:eastAsia="zh-CN"/>
        </w:rPr>
      </w:pPr>
    </w:p>
    <w:p w14:paraId="29FD7943" w14:textId="77777777" w:rsidR="00A84AAA" w:rsidRPr="00A84AAA" w:rsidRDefault="00A84AAA" w:rsidP="00A84AAA">
      <w:pPr>
        <w:rPr>
          <w:lang w:eastAsia="zh-CN"/>
        </w:rPr>
      </w:pPr>
    </w:p>
    <w:p w14:paraId="2E5CE6D0" w14:textId="125BE432" w:rsidR="00AF3D80" w:rsidRDefault="00AF3D80" w:rsidP="00AF3D80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</w:pPr>
      <w:bookmarkStart w:id="14" w:name="_Toc505400626"/>
      <w:r>
        <w:rPr>
          <w:rFonts w:hint="eastAsia"/>
          <w:lang w:eastAsia="zh-CN"/>
        </w:rPr>
        <w:t>数据挖掘工程</w:t>
      </w:r>
      <w:bookmarkEnd w:id="14"/>
    </w:p>
    <w:p w14:paraId="3D0F9281" w14:textId="4700444B" w:rsidR="00AF3D80" w:rsidRDefault="00AF3D80" w:rsidP="00EB7D4C">
      <w:pPr>
        <w:pStyle w:val="Heading2"/>
        <w:rPr>
          <w:lang w:eastAsia="zh-CN"/>
        </w:rPr>
      </w:pPr>
      <w:bookmarkStart w:id="15" w:name="_Toc505400627"/>
      <w:r>
        <w:rPr>
          <w:rFonts w:hint="eastAsia"/>
          <w:lang w:eastAsia="zh-CN"/>
        </w:rPr>
        <w:lastRenderedPageBreak/>
        <w:t>数据挖掘工程方法论</w:t>
      </w:r>
      <w:bookmarkEnd w:id="15"/>
    </w:p>
    <w:p w14:paraId="7048D31A" w14:textId="46B86408" w:rsidR="00EB7D4C" w:rsidRDefault="00EB7D4C" w:rsidP="00EB7D4C">
      <w:pPr>
        <w:pStyle w:val="Heading2"/>
        <w:rPr>
          <w:lang w:eastAsia="zh-CN"/>
        </w:rPr>
      </w:pPr>
      <w:bookmarkStart w:id="16" w:name="_Toc505400628"/>
      <w:r>
        <w:rPr>
          <w:rFonts w:hint="eastAsia"/>
          <w:lang w:eastAsia="zh-CN"/>
        </w:rPr>
        <w:t>数据挖掘工程流程</w:t>
      </w:r>
      <w:bookmarkEnd w:id="16"/>
    </w:p>
    <w:p w14:paraId="2AE26791" w14:textId="3F8829E4" w:rsidR="00EB7D4C" w:rsidRDefault="00EB7D4C" w:rsidP="00EB7D4C">
      <w:pPr>
        <w:pStyle w:val="Heading2"/>
        <w:rPr>
          <w:lang w:eastAsia="zh-CN"/>
        </w:rPr>
      </w:pPr>
      <w:bookmarkStart w:id="17" w:name="_Toc505400629"/>
      <w:r>
        <w:rPr>
          <w:rFonts w:hint="eastAsia"/>
          <w:lang w:eastAsia="zh-CN"/>
        </w:rPr>
        <w:t>实战案例</w:t>
      </w:r>
      <w:bookmarkEnd w:id="17"/>
    </w:p>
    <w:p w14:paraId="0722FFDA" w14:textId="77777777" w:rsidR="00490D62" w:rsidRDefault="00490D62" w:rsidP="00490D62">
      <w:pPr>
        <w:pStyle w:val="Heading2"/>
        <w:rPr>
          <w:lang w:eastAsia="zh-CN"/>
        </w:rPr>
      </w:pPr>
      <w:bookmarkStart w:id="18" w:name="_Toc505400630"/>
      <w:r w:rsidRPr="00490D62">
        <w:rPr>
          <w:rFonts w:hint="eastAsia"/>
          <w:lang w:eastAsia="zh-CN"/>
        </w:rPr>
        <w:t>总结</w:t>
      </w:r>
      <w:bookmarkEnd w:id="18"/>
      <w:r w:rsidRPr="00490D62">
        <w:rPr>
          <w:rFonts w:hint="eastAsia"/>
          <w:lang w:eastAsia="zh-CN"/>
        </w:rPr>
        <w:t xml:space="preserve"> </w:t>
      </w:r>
    </w:p>
    <w:p w14:paraId="64BDF0E3" w14:textId="77777777" w:rsidR="00490D62" w:rsidRPr="00490D62" w:rsidRDefault="00490D62" w:rsidP="00490D62">
      <w:pPr>
        <w:pStyle w:val="Heading2"/>
        <w:rPr>
          <w:lang w:eastAsia="zh-CN"/>
        </w:rPr>
      </w:pPr>
      <w:bookmarkStart w:id="19" w:name="_Toc505400631"/>
      <w:r w:rsidRPr="00490D62">
        <w:rPr>
          <w:rFonts w:hint="eastAsia"/>
          <w:lang w:eastAsia="zh-CN"/>
        </w:rPr>
        <w:t>习题（在线题库）</w:t>
      </w:r>
      <w:bookmarkEnd w:id="19"/>
    </w:p>
    <w:p w14:paraId="51ECDE8F" w14:textId="77777777" w:rsidR="00490D62" w:rsidRPr="00490D62" w:rsidRDefault="00490D62" w:rsidP="00490D62">
      <w:pPr>
        <w:rPr>
          <w:lang w:eastAsia="zh-CN"/>
        </w:rPr>
      </w:pPr>
    </w:p>
    <w:p w14:paraId="786F22A5" w14:textId="25A7479E" w:rsidR="00EB7D4C" w:rsidRDefault="00EB7D4C" w:rsidP="00AF3D80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  <w:rPr>
          <w:lang w:eastAsia="zh-CN"/>
        </w:rPr>
      </w:pPr>
      <w:bookmarkStart w:id="20" w:name="_Toc505400632"/>
      <w:r>
        <w:rPr>
          <w:rFonts w:hint="eastAsia"/>
          <w:lang w:eastAsia="zh-CN"/>
        </w:rPr>
        <w:t>数据预处理</w:t>
      </w:r>
      <w:bookmarkEnd w:id="20"/>
    </w:p>
    <w:p w14:paraId="1F7EAAFC" w14:textId="77777777" w:rsidR="00965D8D" w:rsidRDefault="00965D8D" w:rsidP="00490D62">
      <w:pPr>
        <w:pStyle w:val="Heading2"/>
        <w:rPr>
          <w:lang w:eastAsia="zh-CN"/>
        </w:rPr>
      </w:pPr>
      <w:bookmarkStart w:id="21" w:name="_Toc505400633"/>
      <w:r>
        <w:rPr>
          <w:rFonts w:hint="eastAsia"/>
          <w:lang w:eastAsia="zh-CN"/>
        </w:rPr>
        <w:t>理论</w:t>
      </w:r>
      <w:bookmarkEnd w:id="21"/>
    </w:p>
    <w:p w14:paraId="3275DEE2" w14:textId="597239FF" w:rsidR="00490D62" w:rsidRDefault="00490D62" w:rsidP="00490D62">
      <w:pPr>
        <w:pStyle w:val="Heading2"/>
        <w:rPr>
          <w:lang w:eastAsia="zh-CN"/>
        </w:rPr>
      </w:pPr>
      <w:bookmarkStart w:id="22" w:name="_Toc505400634"/>
      <w:r>
        <w:rPr>
          <w:rFonts w:hint="eastAsia"/>
          <w:lang w:eastAsia="zh-CN"/>
        </w:rPr>
        <w:t>实战案例</w:t>
      </w:r>
      <w:bookmarkEnd w:id="22"/>
    </w:p>
    <w:p w14:paraId="7E66D1AD" w14:textId="77777777" w:rsidR="00490D62" w:rsidRDefault="00490D62" w:rsidP="00490D62">
      <w:pPr>
        <w:pStyle w:val="Heading2"/>
        <w:rPr>
          <w:lang w:eastAsia="zh-CN"/>
        </w:rPr>
      </w:pPr>
      <w:bookmarkStart w:id="23" w:name="_Toc505400635"/>
      <w:r w:rsidRPr="00490D62">
        <w:rPr>
          <w:rFonts w:hint="eastAsia"/>
          <w:lang w:eastAsia="zh-CN"/>
        </w:rPr>
        <w:t>总结</w:t>
      </w:r>
      <w:bookmarkEnd w:id="23"/>
      <w:r w:rsidRPr="00490D62">
        <w:rPr>
          <w:rFonts w:hint="eastAsia"/>
          <w:lang w:eastAsia="zh-CN"/>
        </w:rPr>
        <w:t xml:space="preserve"> </w:t>
      </w:r>
    </w:p>
    <w:p w14:paraId="4986C2D2" w14:textId="77777777" w:rsidR="00490D62" w:rsidRPr="00490D62" w:rsidRDefault="00490D62" w:rsidP="00490D62">
      <w:pPr>
        <w:pStyle w:val="Heading2"/>
        <w:rPr>
          <w:lang w:eastAsia="zh-CN"/>
        </w:rPr>
      </w:pPr>
      <w:bookmarkStart w:id="24" w:name="_Toc505400636"/>
      <w:r w:rsidRPr="00490D62">
        <w:rPr>
          <w:rFonts w:hint="eastAsia"/>
          <w:lang w:eastAsia="zh-CN"/>
        </w:rPr>
        <w:t>习题（在线题库）</w:t>
      </w:r>
      <w:bookmarkEnd w:id="24"/>
    </w:p>
    <w:p w14:paraId="31C9176C" w14:textId="25B8F605" w:rsidR="00AC2FD9" w:rsidRDefault="00AC2FD9" w:rsidP="00AC2FD9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数据探索</w:t>
      </w:r>
    </w:p>
    <w:p w14:paraId="0A945B29" w14:textId="77777777" w:rsidR="00AC2FD9" w:rsidRDefault="00AC2FD9" w:rsidP="00AC2FD9">
      <w:pPr>
        <w:pStyle w:val="Heading2"/>
        <w:rPr>
          <w:lang w:eastAsia="zh-CN"/>
        </w:rPr>
      </w:pPr>
      <w:r>
        <w:rPr>
          <w:rFonts w:hint="eastAsia"/>
          <w:lang w:eastAsia="zh-CN"/>
        </w:rPr>
        <w:t>理论</w:t>
      </w:r>
    </w:p>
    <w:p w14:paraId="7879EDF6" w14:textId="77777777" w:rsidR="00AC2FD9" w:rsidRDefault="00AC2FD9" w:rsidP="00AC2FD9">
      <w:pPr>
        <w:pStyle w:val="Heading2"/>
        <w:rPr>
          <w:lang w:eastAsia="zh-CN"/>
        </w:rPr>
      </w:pPr>
      <w:r>
        <w:rPr>
          <w:rFonts w:hint="eastAsia"/>
          <w:lang w:eastAsia="zh-CN"/>
        </w:rPr>
        <w:t>实战案例</w:t>
      </w:r>
    </w:p>
    <w:p w14:paraId="78AAEDCD" w14:textId="77777777" w:rsidR="00AC2FD9" w:rsidRDefault="00AC2FD9" w:rsidP="00AC2FD9">
      <w:pPr>
        <w:pStyle w:val="Heading2"/>
        <w:rPr>
          <w:lang w:eastAsia="zh-CN"/>
        </w:rPr>
      </w:pPr>
      <w:r w:rsidRPr="00490D62">
        <w:rPr>
          <w:rFonts w:hint="eastAsia"/>
          <w:lang w:eastAsia="zh-CN"/>
        </w:rPr>
        <w:t>总结</w:t>
      </w:r>
      <w:r w:rsidRPr="00490D62">
        <w:rPr>
          <w:rFonts w:hint="eastAsia"/>
          <w:lang w:eastAsia="zh-CN"/>
        </w:rPr>
        <w:t xml:space="preserve"> </w:t>
      </w:r>
    </w:p>
    <w:p w14:paraId="5071BFFE" w14:textId="77777777" w:rsidR="00AC2FD9" w:rsidRPr="00490D62" w:rsidRDefault="00AC2FD9" w:rsidP="00AC2FD9">
      <w:pPr>
        <w:pStyle w:val="Heading2"/>
        <w:rPr>
          <w:lang w:eastAsia="zh-CN"/>
        </w:rPr>
      </w:pPr>
      <w:r w:rsidRPr="00490D62">
        <w:rPr>
          <w:rFonts w:hint="eastAsia"/>
          <w:lang w:eastAsia="zh-CN"/>
        </w:rPr>
        <w:t>习题（在线题库）</w:t>
      </w:r>
    </w:p>
    <w:p w14:paraId="2D17A021" w14:textId="77777777" w:rsidR="00490D62" w:rsidRPr="00490D62" w:rsidRDefault="00490D62" w:rsidP="00490D62">
      <w:pPr>
        <w:rPr>
          <w:lang w:eastAsia="zh-CN"/>
        </w:rPr>
      </w:pPr>
    </w:p>
    <w:p w14:paraId="0E811C96" w14:textId="77777777" w:rsidR="00EB7D4C" w:rsidRDefault="00EB7D4C" w:rsidP="00AF3D80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  <w:rPr>
          <w:lang w:eastAsia="zh-CN"/>
        </w:rPr>
      </w:pPr>
      <w:bookmarkStart w:id="25" w:name="_Toc505400637"/>
      <w:r>
        <w:rPr>
          <w:rFonts w:hint="eastAsia"/>
          <w:lang w:eastAsia="zh-CN"/>
        </w:rPr>
        <w:lastRenderedPageBreak/>
        <w:t>数据可视化</w:t>
      </w:r>
      <w:bookmarkEnd w:id="25"/>
    </w:p>
    <w:p w14:paraId="27AA212A" w14:textId="77777777" w:rsidR="00965D8D" w:rsidRDefault="00965D8D" w:rsidP="00490D62">
      <w:pPr>
        <w:pStyle w:val="Heading2"/>
        <w:rPr>
          <w:lang w:eastAsia="zh-CN"/>
        </w:rPr>
      </w:pPr>
      <w:bookmarkStart w:id="26" w:name="_Toc505400638"/>
      <w:r>
        <w:rPr>
          <w:rFonts w:hint="eastAsia"/>
          <w:lang w:eastAsia="zh-CN"/>
        </w:rPr>
        <w:t>理论</w:t>
      </w:r>
      <w:bookmarkEnd w:id="26"/>
    </w:p>
    <w:p w14:paraId="442F81F3" w14:textId="44C71B5A" w:rsidR="00490D62" w:rsidRDefault="00490D62" w:rsidP="00490D62">
      <w:pPr>
        <w:pStyle w:val="Heading2"/>
        <w:rPr>
          <w:lang w:eastAsia="zh-CN"/>
        </w:rPr>
      </w:pPr>
      <w:bookmarkStart w:id="27" w:name="_Toc505400639"/>
      <w:r>
        <w:rPr>
          <w:rFonts w:hint="eastAsia"/>
          <w:lang w:eastAsia="zh-CN"/>
        </w:rPr>
        <w:t>实战案例</w:t>
      </w:r>
      <w:bookmarkEnd w:id="27"/>
    </w:p>
    <w:p w14:paraId="6D9920E4" w14:textId="77777777" w:rsidR="00490D62" w:rsidRDefault="00490D62" w:rsidP="00490D62">
      <w:pPr>
        <w:pStyle w:val="Heading2"/>
        <w:rPr>
          <w:lang w:eastAsia="zh-CN"/>
        </w:rPr>
      </w:pPr>
      <w:bookmarkStart w:id="28" w:name="_Toc505400640"/>
      <w:r w:rsidRPr="00490D62">
        <w:rPr>
          <w:rFonts w:hint="eastAsia"/>
          <w:lang w:eastAsia="zh-CN"/>
        </w:rPr>
        <w:t>总结</w:t>
      </w:r>
      <w:bookmarkEnd w:id="28"/>
      <w:r w:rsidRPr="00490D62">
        <w:rPr>
          <w:rFonts w:hint="eastAsia"/>
          <w:lang w:eastAsia="zh-CN"/>
        </w:rPr>
        <w:t xml:space="preserve"> </w:t>
      </w:r>
    </w:p>
    <w:p w14:paraId="268FADF6" w14:textId="77777777" w:rsidR="00490D62" w:rsidRPr="00490D62" w:rsidRDefault="00490D62" w:rsidP="00490D62">
      <w:pPr>
        <w:pStyle w:val="Heading2"/>
        <w:rPr>
          <w:lang w:eastAsia="zh-CN"/>
        </w:rPr>
      </w:pPr>
      <w:bookmarkStart w:id="29" w:name="_Toc505400641"/>
      <w:r w:rsidRPr="00490D62">
        <w:rPr>
          <w:rFonts w:hint="eastAsia"/>
          <w:lang w:eastAsia="zh-CN"/>
        </w:rPr>
        <w:t>习题（在线题库）</w:t>
      </w:r>
      <w:bookmarkEnd w:id="29"/>
    </w:p>
    <w:p w14:paraId="5B24C7F3" w14:textId="2D44D1C0" w:rsidR="00490D62" w:rsidRPr="00490D62" w:rsidRDefault="00490D62" w:rsidP="00490D62">
      <w:pPr>
        <w:pStyle w:val="Heading2"/>
        <w:rPr>
          <w:lang w:eastAsia="zh-CN"/>
        </w:rPr>
      </w:pPr>
    </w:p>
    <w:p w14:paraId="7FB29579" w14:textId="77777777" w:rsidR="00490D62" w:rsidRPr="00490D62" w:rsidRDefault="00490D62" w:rsidP="00490D62">
      <w:pPr>
        <w:rPr>
          <w:lang w:eastAsia="zh-CN"/>
        </w:rPr>
      </w:pPr>
    </w:p>
    <w:p w14:paraId="372FFE5C" w14:textId="0A324EA8" w:rsidR="00AF3D80" w:rsidRDefault="00AF3D80" w:rsidP="00AF3D80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</w:pPr>
      <w:bookmarkStart w:id="30" w:name="_Toc505400642"/>
      <w:r>
        <w:rPr>
          <w:rFonts w:hint="eastAsia"/>
          <w:lang w:eastAsia="zh-CN"/>
        </w:rPr>
        <w:t>特征工程算法</w:t>
      </w:r>
      <w:bookmarkEnd w:id="30"/>
    </w:p>
    <w:p w14:paraId="0FF37359" w14:textId="5E7B3BD7" w:rsidR="00AF3D80" w:rsidRDefault="00EB7D4C" w:rsidP="00EB7D4C">
      <w:pPr>
        <w:pStyle w:val="Heading2"/>
        <w:rPr>
          <w:lang w:eastAsia="zh-CN"/>
        </w:rPr>
      </w:pPr>
      <w:bookmarkStart w:id="31" w:name="_Toc505400643"/>
      <w:r>
        <w:rPr>
          <w:rFonts w:hint="eastAsia"/>
          <w:lang w:eastAsia="zh-CN"/>
        </w:rPr>
        <w:t>特征工程介绍</w:t>
      </w:r>
      <w:bookmarkEnd w:id="31"/>
    </w:p>
    <w:p w14:paraId="4C3F776C" w14:textId="46B8354C" w:rsidR="00EB7D4C" w:rsidRDefault="00EB7D4C" w:rsidP="00EB7D4C">
      <w:pPr>
        <w:pStyle w:val="Heading2"/>
        <w:rPr>
          <w:lang w:eastAsia="zh-CN"/>
        </w:rPr>
      </w:pPr>
      <w:bookmarkStart w:id="32" w:name="_Toc505400644"/>
      <w:r>
        <w:rPr>
          <w:rFonts w:hint="eastAsia"/>
          <w:lang w:eastAsia="zh-CN"/>
        </w:rPr>
        <w:t>特征的选择</w:t>
      </w:r>
      <w:bookmarkEnd w:id="32"/>
    </w:p>
    <w:p w14:paraId="23E1886A" w14:textId="07CD36D1" w:rsidR="00EB7D4C" w:rsidRDefault="00EB7D4C" w:rsidP="00EB7D4C">
      <w:pPr>
        <w:pStyle w:val="Heading2"/>
        <w:rPr>
          <w:lang w:eastAsia="zh-CN"/>
        </w:rPr>
      </w:pPr>
      <w:bookmarkStart w:id="33" w:name="_Toc505400645"/>
      <w:r>
        <w:rPr>
          <w:rFonts w:hint="eastAsia"/>
          <w:lang w:eastAsia="zh-CN"/>
        </w:rPr>
        <w:t>特征的抽取</w:t>
      </w:r>
      <w:bookmarkEnd w:id="33"/>
    </w:p>
    <w:p w14:paraId="66BCB3A9" w14:textId="4CD0759A" w:rsidR="00EB7D4C" w:rsidRDefault="00EB7D4C" w:rsidP="00EB7D4C">
      <w:pPr>
        <w:pStyle w:val="Heading2"/>
        <w:rPr>
          <w:lang w:eastAsia="zh-CN"/>
        </w:rPr>
      </w:pPr>
      <w:bookmarkStart w:id="34" w:name="_Toc505400646"/>
      <w:r>
        <w:rPr>
          <w:rFonts w:hint="eastAsia"/>
          <w:lang w:eastAsia="zh-CN"/>
        </w:rPr>
        <w:t>特征选择评价函数</w:t>
      </w:r>
      <w:bookmarkEnd w:id="34"/>
    </w:p>
    <w:p w14:paraId="743C69D6" w14:textId="36661971" w:rsidR="00EB7D4C" w:rsidRDefault="00EB7D4C" w:rsidP="00EB7D4C">
      <w:pPr>
        <w:pStyle w:val="Heading2"/>
        <w:rPr>
          <w:lang w:eastAsia="zh-CN"/>
        </w:rPr>
      </w:pPr>
      <w:bookmarkStart w:id="35" w:name="_Toc505400647"/>
      <w:r>
        <w:rPr>
          <w:rFonts w:hint="eastAsia"/>
          <w:lang w:eastAsia="zh-CN"/>
        </w:rPr>
        <w:t>线性特征变换</w:t>
      </w:r>
      <w:bookmarkEnd w:id="35"/>
    </w:p>
    <w:p w14:paraId="099CE557" w14:textId="1873CA2E" w:rsidR="00AF3D80" w:rsidRDefault="00EB7D4C" w:rsidP="00EB7D4C">
      <w:pPr>
        <w:pStyle w:val="Heading2"/>
        <w:rPr>
          <w:lang w:eastAsia="zh-CN"/>
        </w:rPr>
      </w:pPr>
      <w:bookmarkStart w:id="36" w:name="_Toc505400648"/>
      <w:r>
        <w:rPr>
          <w:rFonts w:hint="eastAsia"/>
          <w:lang w:eastAsia="zh-CN"/>
        </w:rPr>
        <w:t>实战案例</w:t>
      </w:r>
      <w:bookmarkEnd w:id="36"/>
    </w:p>
    <w:p w14:paraId="04E6FFB4" w14:textId="77777777" w:rsidR="00490D62" w:rsidRDefault="00490D62" w:rsidP="00490D62">
      <w:pPr>
        <w:pStyle w:val="Heading2"/>
        <w:rPr>
          <w:lang w:eastAsia="zh-CN"/>
        </w:rPr>
      </w:pPr>
      <w:bookmarkStart w:id="37" w:name="_Toc505400649"/>
      <w:r w:rsidRPr="00490D62">
        <w:rPr>
          <w:rFonts w:hint="eastAsia"/>
          <w:lang w:eastAsia="zh-CN"/>
        </w:rPr>
        <w:t>总结</w:t>
      </w:r>
      <w:bookmarkEnd w:id="37"/>
      <w:r w:rsidRPr="00490D62">
        <w:rPr>
          <w:rFonts w:hint="eastAsia"/>
          <w:lang w:eastAsia="zh-CN"/>
        </w:rPr>
        <w:t xml:space="preserve"> </w:t>
      </w:r>
    </w:p>
    <w:p w14:paraId="2CEC48D3" w14:textId="77777777" w:rsidR="00490D62" w:rsidRPr="00490D62" w:rsidRDefault="00490D62" w:rsidP="00490D62">
      <w:pPr>
        <w:pStyle w:val="Heading2"/>
        <w:rPr>
          <w:lang w:eastAsia="zh-CN"/>
        </w:rPr>
      </w:pPr>
      <w:bookmarkStart w:id="38" w:name="_Toc505400650"/>
      <w:r w:rsidRPr="00490D62">
        <w:rPr>
          <w:rFonts w:hint="eastAsia"/>
          <w:lang w:eastAsia="zh-CN"/>
        </w:rPr>
        <w:t>习题（在线题库）</w:t>
      </w:r>
      <w:bookmarkEnd w:id="38"/>
    </w:p>
    <w:p w14:paraId="4A46458D" w14:textId="77777777" w:rsidR="00490D62" w:rsidRPr="00490D62" w:rsidRDefault="00490D62" w:rsidP="00490D62">
      <w:pPr>
        <w:rPr>
          <w:lang w:eastAsia="zh-CN"/>
        </w:rPr>
      </w:pPr>
    </w:p>
    <w:p w14:paraId="6D55D47F" w14:textId="3524762E" w:rsidR="00EB7D4C" w:rsidRDefault="00490D62" w:rsidP="00EB7D4C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</w:pPr>
      <w:bookmarkStart w:id="39" w:name="_Toc505400651"/>
      <w:r>
        <w:rPr>
          <w:rFonts w:hint="eastAsia"/>
          <w:lang w:eastAsia="zh-CN"/>
        </w:rPr>
        <w:lastRenderedPageBreak/>
        <w:t>数据挖掘算法</w:t>
      </w:r>
      <w:bookmarkEnd w:id="39"/>
      <w:r>
        <w:t xml:space="preserve"> </w:t>
      </w:r>
    </w:p>
    <w:p w14:paraId="6EA979A7" w14:textId="6F1F1300" w:rsidR="00AF3D80" w:rsidRDefault="00EB7D4C" w:rsidP="00EB7D4C">
      <w:pPr>
        <w:pStyle w:val="Heading2"/>
        <w:rPr>
          <w:lang w:eastAsia="zh-CN"/>
        </w:rPr>
      </w:pPr>
      <w:bookmarkStart w:id="40" w:name="_Toc505400652"/>
      <w:bookmarkStart w:id="41" w:name="_GoBack"/>
      <w:bookmarkEnd w:id="41"/>
      <w:r w:rsidRPr="00EB7D4C">
        <w:rPr>
          <w:rFonts w:hint="eastAsia"/>
          <w:lang w:eastAsia="zh-CN"/>
        </w:rPr>
        <w:lastRenderedPageBreak/>
        <w:t>介绍</w:t>
      </w:r>
      <w:bookmarkEnd w:id="40"/>
    </w:p>
    <w:p w14:paraId="24FCE7D9" w14:textId="77777777" w:rsidR="00490D62" w:rsidRDefault="00490D62" w:rsidP="00490D62">
      <w:pPr>
        <w:pStyle w:val="Heading3"/>
        <w:rPr>
          <w:lang w:eastAsia="zh-CN"/>
        </w:rPr>
      </w:pPr>
      <w:bookmarkStart w:id="42" w:name="_Toc505400653"/>
      <w:r w:rsidRPr="00490D62">
        <w:rPr>
          <w:rFonts w:hint="eastAsia"/>
          <w:lang w:eastAsia="zh-CN"/>
        </w:rPr>
        <w:t>算法与数据挖掘</w:t>
      </w:r>
      <w:bookmarkEnd w:id="42"/>
    </w:p>
    <w:p w14:paraId="6FD4F833" w14:textId="77777777" w:rsidR="00490D62" w:rsidRDefault="00490D62" w:rsidP="00490D62">
      <w:pPr>
        <w:pStyle w:val="Heading3"/>
        <w:rPr>
          <w:lang w:eastAsia="zh-CN"/>
        </w:rPr>
      </w:pPr>
      <w:bookmarkStart w:id="43" w:name="_Toc505400654"/>
      <w:r w:rsidRPr="00490D62">
        <w:rPr>
          <w:rFonts w:hint="eastAsia"/>
          <w:lang w:eastAsia="zh-CN"/>
        </w:rPr>
        <w:t>数据挖掘算法的分类</w:t>
      </w:r>
      <w:bookmarkEnd w:id="43"/>
    </w:p>
    <w:p w14:paraId="7C3761C9" w14:textId="77777777" w:rsidR="00490D62" w:rsidRDefault="00490D62" w:rsidP="00490D62">
      <w:pPr>
        <w:pStyle w:val="Heading3"/>
        <w:rPr>
          <w:lang w:eastAsia="zh-CN"/>
        </w:rPr>
      </w:pPr>
      <w:bookmarkStart w:id="44" w:name="_Toc505400655"/>
      <w:r w:rsidRPr="00490D62">
        <w:rPr>
          <w:rFonts w:hint="eastAsia"/>
          <w:lang w:eastAsia="zh-CN"/>
        </w:rPr>
        <w:t>数据挖掘算法的评估</w:t>
      </w:r>
      <w:bookmarkEnd w:id="44"/>
    </w:p>
    <w:p w14:paraId="5CB68DBB" w14:textId="703346F8" w:rsidR="00490D62" w:rsidRPr="00490D62" w:rsidRDefault="00490D62" w:rsidP="00490D62">
      <w:pPr>
        <w:pStyle w:val="Heading3"/>
        <w:rPr>
          <w:lang w:eastAsia="zh-CN"/>
        </w:rPr>
      </w:pPr>
      <w:bookmarkStart w:id="45" w:name="_Toc505400656"/>
      <w:r w:rsidRPr="00490D62">
        <w:rPr>
          <w:rFonts w:hint="eastAsia"/>
          <w:lang w:eastAsia="zh-CN"/>
        </w:rPr>
        <w:t>数据挖掘算法的大规模分布式实现</w:t>
      </w:r>
      <w:bookmarkEnd w:id="45"/>
    </w:p>
    <w:p w14:paraId="5B54927A" w14:textId="77777777" w:rsidR="00490D62" w:rsidRDefault="00490D62" w:rsidP="00EB7D4C">
      <w:pPr>
        <w:pStyle w:val="Heading2"/>
        <w:rPr>
          <w:lang w:eastAsia="zh-CN"/>
        </w:rPr>
      </w:pPr>
      <w:bookmarkStart w:id="46" w:name="_Toc505400657"/>
      <w:r w:rsidRPr="00490D62">
        <w:rPr>
          <w:rFonts w:hint="eastAsia"/>
          <w:lang w:eastAsia="zh-CN"/>
        </w:rPr>
        <w:t>频繁模式挖掘</w:t>
      </w:r>
      <w:r w:rsidRPr="00490D62">
        <w:rPr>
          <w:rFonts w:hint="eastAsia"/>
          <w:lang w:eastAsia="zh-CN"/>
        </w:rPr>
        <w:t>Frequent Pattern Mining</w:t>
      </w:r>
      <w:bookmarkEnd w:id="46"/>
    </w:p>
    <w:p w14:paraId="7314CAED" w14:textId="77777777" w:rsidR="003A7B49" w:rsidRDefault="003A7B49" w:rsidP="003A7B49">
      <w:pPr>
        <w:pStyle w:val="Heading3"/>
        <w:rPr>
          <w:rFonts w:ascii="MS Mincho" w:eastAsia="MS Mincho" w:hAnsi="MS Mincho" w:cs="MS Mincho"/>
          <w:lang w:eastAsia="zh-CN"/>
        </w:rPr>
      </w:pPr>
      <w:bookmarkStart w:id="47" w:name="_Toc505400658"/>
      <w:r w:rsidRPr="003A7B49">
        <w:rPr>
          <w:lang w:eastAsia="zh-CN"/>
        </w:rPr>
        <w:t>FP-Growth</w:t>
      </w:r>
      <w:bookmarkEnd w:id="47"/>
      <w:r w:rsidRPr="003A7B49">
        <w:rPr>
          <w:lang w:eastAsia="zh-CN"/>
        </w:rPr>
        <w:t xml:space="preserve"> </w:t>
      </w:r>
    </w:p>
    <w:p w14:paraId="29D5214A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706AD4C5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4D716EF2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13BA0A9D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589D7FC1" w14:textId="77777777" w:rsidR="003A7B49" w:rsidRDefault="003A7B49" w:rsidP="00807064">
      <w:pPr>
        <w:pStyle w:val="Heading3"/>
        <w:rPr>
          <w:rFonts w:ascii="MS Mincho" w:eastAsia="MS Mincho" w:hAnsi="MS Mincho" w:cs="MS Mincho"/>
          <w:lang w:eastAsia="zh-CN"/>
        </w:rPr>
      </w:pPr>
      <w:bookmarkStart w:id="48" w:name="_Toc505400659"/>
      <w:r w:rsidRPr="003A7B49">
        <w:rPr>
          <w:lang w:eastAsia="zh-CN"/>
        </w:rPr>
        <w:t>Constraint-Based Frequent Pattern Mining</w:t>
      </w:r>
      <w:bookmarkEnd w:id="48"/>
      <w:r w:rsidRPr="003A7B49">
        <w:rPr>
          <w:lang w:eastAsia="zh-CN"/>
        </w:rPr>
        <w:t xml:space="preserve"> </w:t>
      </w:r>
    </w:p>
    <w:p w14:paraId="6335F490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27F415C0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59F32DA2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12A733F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4A6C2A2C" w14:textId="77777777" w:rsidR="00807064" w:rsidRDefault="003A7B49" w:rsidP="00807064">
      <w:pPr>
        <w:pStyle w:val="Heading3"/>
        <w:rPr>
          <w:rFonts w:ascii="MS Mincho" w:eastAsia="MS Mincho" w:hAnsi="MS Mincho" w:cs="MS Mincho"/>
          <w:lang w:eastAsia="zh-CN"/>
        </w:rPr>
      </w:pPr>
      <w:bookmarkStart w:id="49" w:name="_Toc505400660"/>
      <w:r w:rsidRPr="003A7B49">
        <w:rPr>
          <w:lang w:eastAsia="zh-CN"/>
        </w:rPr>
        <w:t>Mining High-Dimensional Data and Colossal Patterns</w:t>
      </w:r>
      <w:bookmarkEnd w:id="49"/>
      <w:r w:rsidRPr="003A7B49">
        <w:rPr>
          <w:lang w:eastAsia="zh-CN"/>
        </w:rPr>
        <w:t xml:space="preserve"> </w:t>
      </w:r>
    </w:p>
    <w:p w14:paraId="3494181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06D3340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6853F29E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778F8577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lastRenderedPageBreak/>
        <w:t>分布式算法</w:t>
      </w:r>
      <w:r w:rsidRPr="00807064">
        <w:rPr>
          <w:lang w:eastAsia="zh-CN"/>
        </w:rPr>
        <w:t xml:space="preserve"> </w:t>
      </w:r>
    </w:p>
    <w:p w14:paraId="35170058" w14:textId="77777777" w:rsidR="00807064" w:rsidRDefault="003A7B49" w:rsidP="00807064">
      <w:pPr>
        <w:pStyle w:val="Heading3"/>
        <w:rPr>
          <w:rFonts w:ascii="MS Mincho" w:eastAsia="MS Mincho" w:hAnsi="MS Mincho" w:cs="MS Mincho"/>
          <w:lang w:eastAsia="zh-CN"/>
        </w:rPr>
      </w:pPr>
      <w:bookmarkStart w:id="50" w:name="_Toc505400661"/>
      <w:r w:rsidRPr="003A7B49">
        <w:rPr>
          <w:lang w:eastAsia="zh-CN"/>
        </w:rPr>
        <w:t>Mining Compressed or Approximate Patterns</w:t>
      </w:r>
      <w:bookmarkEnd w:id="50"/>
      <w:r w:rsidRPr="003A7B49">
        <w:rPr>
          <w:lang w:eastAsia="zh-CN"/>
        </w:rPr>
        <w:t xml:space="preserve"> </w:t>
      </w:r>
    </w:p>
    <w:p w14:paraId="58001FEA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17D52D40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6835B089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EC27220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05ECD705" w14:textId="77777777" w:rsidR="00807064" w:rsidRDefault="003A7B49" w:rsidP="00807064">
      <w:pPr>
        <w:pStyle w:val="Heading3"/>
        <w:rPr>
          <w:rFonts w:ascii="MS Mincho" w:eastAsia="MS Mincho" w:hAnsi="MS Mincho" w:cs="MS Mincho"/>
          <w:lang w:eastAsia="zh-CN"/>
        </w:rPr>
      </w:pPr>
      <w:bookmarkStart w:id="51" w:name="_Toc505400662"/>
      <w:r w:rsidRPr="003A7B49">
        <w:rPr>
          <w:lang w:eastAsia="zh-CN"/>
        </w:rPr>
        <w:t>Complete Pattern</w:t>
      </w:r>
      <w:bookmarkEnd w:id="51"/>
      <w:r w:rsidRPr="003A7B49">
        <w:rPr>
          <w:lang w:eastAsia="zh-CN"/>
        </w:rPr>
        <w:t xml:space="preserve"> </w:t>
      </w:r>
    </w:p>
    <w:p w14:paraId="34A1273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256A50E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7AAEABA5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19FBD134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40F1CFC9" w14:textId="77777777" w:rsidR="00807064" w:rsidRDefault="003A7B49" w:rsidP="00807064">
      <w:pPr>
        <w:pStyle w:val="Heading3"/>
        <w:rPr>
          <w:rFonts w:ascii="MS Mincho" w:eastAsia="MS Mincho" w:hAnsi="MS Mincho" w:cs="MS Mincho"/>
          <w:lang w:eastAsia="zh-CN"/>
        </w:rPr>
      </w:pPr>
      <w:bookmarkStart w:id="52" w:name="_Toc505400663"/>
      <w:r w:rsidRPr="003A7B49">
        <w:rPr>
          <w:lang w:eastAsia="zh-CN"/>
        </w:rPr>
        <w:t>Close Pattern</w:t>
      </w:r>
      <w:bookmarkEnd w:id="52"/>
      <w:r w:rsidRPr="003A7B49">
        <w:rPr>
          <w:lang w:eastAsia="zh-CN"/>
        </w:rPr>
        <w:t xml:space="preserve"> </w:t>
      </w:r>
    </w:p>
    <w:p w14:paraId="6C957FE5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E586363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5FE995B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1F219BFF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AF27303" w14:textId="70E31E41" w:rsidR="003A7B49" w:rsidRDefault="003A7B49" w:rsidP="00807064">
      <w:pPr>
        <w:pStyle w:val="Heading3"/>
        <w:rPr>
          <w:lang w:eastAsia="zh-CN"/>
        </w:rPr>
      </w:pPr>
      <w:bookmarkStart w:id="53" w:name="_Toc505400664"/>
      <w:proofErr w:type="spellStart"/>
      <w:r w:rsidRPr="003A7B49">
        <w:rPr>
          <w:lang w:eastAsia="zh-CN"/>
        </w:rPr>
        <w:t>PrefixSpan</w:t>
      </w:r>
      <w:bookmarkEnd w:id="53"/>
      <w:proofErr w:type="spellEnd"/>
    </w:p>
    <w:p w14:paraId="676A4B8B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73E0FF64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19B28EC0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721B131F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lastRenderedPageBreak/>
        <w:t>分布式算法</w:t>
      </w:r>
      <w:r w:rsidRPr="00807064">
        <w:rPr>
          <w:lang w:eastAsia="zh-CN"/>
        </w:rPr>
        <w:t xml:space="preserve"> </w:t>
      </w:r>
    </w:p>
    <w:p w14:paraId="63894A02" w14:textId="77777777" w:rsidR="00490D62" w:rsidRDefault="00490D62" w:rsidP="00EB7D4C">
      <w:pPr>
        <w:pStyle w:val="Heading2"/>
        <w:rPr>
          <w:lang w:eastAsia="zh-CN"/>
        </w:rPr>
      </w:pPr>
      <w:bookmarkStart w:id="54" w:name="_Toc505400665"/>
      <w:r w:rsidRPr="00490D62">
        <w:rPr>
          <w:rFonts w:hint="eastAsia"/>
          <w:lang w:eastAsia="zh-CN"/>
        </w:rPr>
        <w:t>分类算法</w:t>
      </w:r>
      <w:bookmarkEnd w:id="54"/>
    </w:p>
    <w:p w14:paraId="263B4779" w14:textId="77777777" w:rsidR="00807064" w:rsidRDefault="00807064" w:rsidP="00807064">
      <w:pPr>
        <w:pStyle w:val="Heading3"/>
        <w:rPr>
          <w:lang w:eastAsia="zh-CN"/>
        </w:rPr>
      </w:pPr>
      <w:bookmarkStart w:id="55" w:name="_Toc505400666"/>
      <w:r w:rsidRPr="00807064">
        <w:rPr>
          <w:rFonts w:hint="eastAsia"/>
          <w:lang w:eastAsia="zh-CN"/>
        </w:rPr>
        <w:t>决策树</w:t>
      </w:r>
      <w:bookmarkEnd w:id="55"/>
    </w:p>
    <w:p w14:paraId="71D22865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27A27EA6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542D39D9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5C45298D" w14:textId="66111C23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BAEA2D1" w14:textId="77777777" w:rsidR="00807064" w:rsidRDefault="00807064" w:rsidP="00807064">
      <w:pPr>
        <w:pStyle w:val="Heading3"/>
        <w:rPr>
          <w:lang w:eastAsia="zh-CN"/>
        </w:rPr>
      </w:pPr>
      <w:bookmarkStart w:id="56" w:name="_Toc505400667"/>
      <w:r w:rsidRPr="00807064">
        <w:rPr>
          <w:rFonts w:hint="eastAsia"/>
          <w:lang w:eastAsia="zh-CN"/>
        </w:rPr>
        <w:t>基于规则的决策树</w:t>
      </w:r>
      <w:bookmarkEnd w:id="56"/>
    </w:p>
    <w:p w14:paraId="740D5E5D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FEA19F6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12F2B5BB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043285BA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018D76E" w14:textId="77777777" w:rsidR="00807064" w:rsidRPr="00807064" w:rsidRDefault="00807064" w:rsidP="00807064">
      <w:pPr>
        <w:rPr>
          <w:lang w:eastAsia="zh-CN"/>
        </w:rPr>
      </w:pPr>
    </w:p>
    <w:p w14:paraId="2725C8BA" w14:textId="618C5162" w:rsidR="00807064" w:rsidRDefault="00807064" w:rsidP="00807064">
      <w:pPr>
        <w:pStyle w:val="Heading3"/>
        <w:rPr>
          <w:lang w:eastAsia="zh-CN"/>
        </w:rPr>
      </w:pPr>
      <w:bookmarkStart w:id="57" w:name="_Toc505400668"/>
      <w:r w:rsidRPr="00807064">
        <w:rPr>
          <w:rFonts w:hint="eastAsia"/>
          <w:lang w:eastAsia="zh-CN"/>
        </w:rPr>
        <w:t>近邻分类算法</w:t>
      </w:r>
      <w:bookmarkEnd w:id="57"/>
      <w:r w:rsidRPr="00807064">
        <w:rPr>
          <w:lang w:eastAsia="zh-CN"/>
        </w:rPr>
        <w:t xml:space="preserve"> </w:t>
      </w:r>
    </w:p>
    <w:p w14:paraId="1E73719F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4DDAA57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580ADC16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33AA1C9F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4DA718E9" w14:textId="77777777" w:rsidR="00807064" w:rsidRPr="00807064" w:rsidRDefault="00807064" w:rsidP="00807064">
      <w:pPr>
        <w:rPr>
          <w:lang w:eastAsia="zh-CN"/>
        </w:rPr>
      </w:pPr>
    </w:p>
    <w:p w14:paraId="28641338" w14:textId="5F1B0114" w:rsidR="00807064" w:rsidRDefault="00807064" w:rsidP="00807064">
      <w:pPr>
        <w:pStyle w:val="Heading3"/>
        <w:rPr>
          <w:lang w:eastAsia="zh-CN"/>
        </w:rPr>
      </w:pPr>
      <w:bookmarkStart w:id="58" w:name="_Toc505400669"/>
      <w:r w:rsidRPr="00807064">
        <w:rPr>
          <w:lang w:eastAsia="zh-CN"/>
        </w:rPr>
        <w:lastRenderedPageBreak/>
        <w:t>Logistic Regression</w:t>
      </w:r>
      <w:bookmarkEnd w:id="58"/>
      <w:r w:rsidRPr="00807064">
        <w:rPr>
          <w:lang w:eastAsia="zh-CN"/>
        </w:rPr>
        <w:t xml:space="preserve"> </w:t>
      </w:r>
    </w:p>
    <w:p w14:paraId="678A0CAD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6153A4A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676A02DF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8FD049E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1641709E" w14:textId="77777777" w:rsidR="00807064" w:rsidRPr="00807064" w:rsidRDefault="00807064" w:rsidP="00807064">
      <w:pPr>
        <w:rPr>
          <w:lang w:eastAsia="zh-CN"/>
        </w:rPr>
      </w:pPr>
    </w:p>
    <w:p w14:paraId="231869B1" w14:textId="2A054C5C" w:rsidR="00807064" w:rsidRDefault="00807064" w:rsidP="00807064">
      <w:pPr>
        <w:pStyle w:val="Heading3"/>
        <w:rPr>
          <w:lang w:eastAsia="zh-CN"/>
        </w:rPr>
      </w:pPr>
      <w:bookmarkStart w:id="59" w:name="_Toc505400670"/>
      <w:r w:rsidRPr="00807064">
        <w:rPr>
          <w:rFonts w:hint="eastAsia"/>
          <w:lang w:eastAsia="zh-CN"/>
        </w:rPr>
        <w:t>最大熵模型分类算法</w:t>
      </w:r>
      <w:bookmarkEnd w:id="59"/>
    </w:p>
    <w:p w14:paraId="120C6E3F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01EE0F5A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24CFA67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4D321AF8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1032E1A" w14:textId="77777777" w:rsidR="00807064" w:rsidRPr="00807064" w:rsidRDefault="00807064" w:rsidP="00807064">
      <w:pPr>
        <w:rPr>
          <w:lang w:eastAsia="zh-CN"/>
        </w:rPr>
      </w:pPr>
    </w:p>
    <w:p w14:paraId="562CF4D7" w14:textId="284F3513" w:rsidR="00807064" w:rsidRDefault="00807064" w:rsidP="00807064">
      <w:pPr>
        <w:pStyle w:val="Heading3"/>
        <w:rPr>
          <w:lang w:eastAsia="zh-CN"/>
        </w:rPr>
      </w:pPr>
      <w:bookmarkStart w:id="60" w:name="_Toc505400671"/>
      <w:r w:rsidRPr="00807064">
        <w:rPr>
          <w:rFonts w:hint="eastAsia"/>
          <w:lang w:eastAsia="zh-CN"/>
        </w:rPr>
        <w:t>贝叶斯分类器</w:t>
      </w:r>
      <w:bookmarkEnd w:id="60"/>
      <w:r w:rsidRPr="00807064">
        <w:rPr>
          <w:lang w:eastAsia="zh-CN"/>
        </w:rPr>
        <w:t xml:space="preserve"> </w:t>
      </w:r>
    </w:p>
    <w:p w14:paraId="0D0B70A6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0AED43A2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4B486196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32D49920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686BDD08" w14:textId="77777777" w:rsidR="00807064" w:rsidRPr="00807064" w:rsidRDefault="00807064" w:rsidP="00807064">
      <w:pPr>
        <w:rPr>
          <w:lang w:eastAsia="zh-CN"/>
        </w:rPr>
      </w:pPr>
    </w:p>
    <w:p w14:paraId="5FF2B14D" w14:textId="01B3D09B" w:rsidR="00807064" w:rsidRDefault="00807064" w:rsidP="00807064">
      <w:pPr>
        <w:pStyle w:val="Heading3"/>
        <w:rPr>
          <w:lang w:eastAsia="zh-CN"/>
        </w:rPr>
      </w:pPr>
      <w:bookmarkStart w:id="61" w:name="_Toc505400672"/>
      <w:r w:rsidRPr="00807064">
        <w:rPr>
          <w:lang w:eastAsia="zh-CN"/>
        </w:rPr>
        <w:lastRenderedPageBreak/>
        <w:t>Bayesian Belief Networks</w:t>
      </w:r>
      <w:bookmarkEnd w:id="61"/>
      <w:r w:rsidRPr="00807064">
        <w:rPr>
          <w:lang w:eastAsia="zh-CN"/>
        </w:rPr>
        <w:t xml:space="preserve"> </w:t>
      </w:r>
    </w:p>
    <w:p w14:paraId="519DA989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287DC0D7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7B5BCA4C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0B6CCFC8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62938D39" w14:textId="77777777" w:rsidR="00807064" w:rsidRPr="00807064" w:rsidRDefault="00807064" w:rsidP="00807064">
      <w:pPr>
        <w:rPr>
          <w:lang w:eastAsia="zh-CN"/>
        </w:rPr>
      </w:pPr>
    </w:p>
    <w:p w14:paraId="484B078E" w14:textId="6A566E59" w:rsidR="00807064" w:rsidRDefault="00807064" w:rsidP="00807064">
      <w:pPr>
        <w:pStyle w:val="Heading3"/>
        <w:rPr>
          <w:lang w:eastAsia="zh-CN"/>
        </w:rPr>
      </w:pPr>
      <w:bookmarkStart w:id="62" w:name="_Toc505400673"/>
      <w:r w:rsidRPr="00807064">
        <w:rPr>
          <w:lang w:eastAsia="zh-CN"/>
        </w:rPr>
        <w:t>EM</w:t>
      </w:r>
      <w:bookmarkEnd w:id="62"/>
      <w:r w:rsidRPr="00807064">
        <w:rPr>
          <w:lang w:eastAsia="zh-CN"/>
        </w:rPr>
        <w:t xml:space="preserve"> </w:t>
      </w:r>
    </w:p>
    <w:p w14:paraId="7CF3748F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22CB904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766AD738" w14:textId="77777777" w:rsidR="00807064" w:rsidRDefault="00807064" w:rsidP="00807064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7BCF80F7" w14:textId="77777777" w:rsidR="00807064" w:rsidRDefault="00807064" w:rsidP="00807064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469FD677" w14:textId="77777777" w:rsidR="00807064" w:rsidRPr="00807064" w:rsidRDefault="00807064" w:rsidP="00807064">
      <w:pPr>
        <w:rPr>
          <w:lang w:eastAsia="zh-CN"/>
        </w:rPr>
      </w:pPr>
    </w:p>
    <w:p w14:paraId="3B2EB912" w14:textId="77777777" w:rsidR="00490D62" w:rsidRDefault="00490D62" w:rsidP="00EB7D4C">
      <w:pPr>
        <w:pStyle w:val="Heading2"/>
        <w:rPr>
          <w:lang w:eastAsia="zh-CN"/>
        </w:rPr>
      </w:pPr>
      <w:bookmarkStart w:id="63" w:name="_Toc505400674"/>
      <w:r>
        <w:rPr>
          <w:rFonts w:hint="eastAsia"/>
          <w:lang w:eastAsia="zh-CN"/>
        </w:rPr>
        <w:t>聚类算法</w:t>
      </w:r>
      <w:bookmarkEnd w:id="63"/>
    </w:p>
    <w:p w14:paraId="73A3BE5D" w14:textId="13B96F05" w:rsidR="00807064" w:rsidRDefault="00807064" w:rsidP="00965D8D">
      <w:pPr>
        <w:pStyle w:val="Heading3"/>
        <w:rPr>
          <w:lang w:eastAsia="zh-CN"/>
        </w:rPr>
      </w:pPr>
      <w:bookmarkStart w:id="64" w:name="_Toc505400675"/>
      <w:r w:rsidRPr="00807064">
        <w:rPr>
          <w:lang w:eastAsia="zh-CN"/>
        </w:rPr>
        <w:t>Partitioning Methods</w:t>
      </w:r>
      <w:bookmarkEnd w:id="64"/>
      <w:r w:rsidRPr="00807064">
        <w:rPr>
          <w:lang w:eastAsia="zh-CN"/>
        </w:rPr>
        <w:t xml:space="preserve"> </w:t>
      </w:r>
    </w:p>
    <w:p w14:paraId="455FF4C4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0D3DD674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1858CC0D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2198D322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385216C" w14:textId="77777777" w:rsidR="00965D8D" w:rsidRPr="00965D8D" w:rsidRDefault="00965D8D" w:rsidP="00965D8D">
      <w:pPr>
        <w:rPr>
          <w:lang w:eastAsia="zh-CN"/>
        </w:rPr>
      </w:pPr>
    </w:p>
    <w:p w14:paraId="42BAB04C" w14:textId="4BE4D5E0" w:rsidR="00807064" w:rsidRDefault="00807064" w:rsidP="00965D8D">
      <w:pPr>
        <w:pStyle w:val="Heading3"/>
        <w:rPr>
          <w:lang w:eastAsia="zh-CN"/>
        </w:rPr>
      </w:pPr>
      <w:bookmarkStart w:id="65" w:name="_Toc505400676"/>
      <w:r w:rsidRPr="00807064">
        <w:rPr>
          <w:lang w:eastAsia="zh-CN"/>
        </w:rPr>
        <w:lastRenderedPageBreak/>
        <w:t>Hierarchical Methods</w:t>
      </w:r>
      <w:bookmarkEnd w:id="65"/>
      <w:r w:rsidRPr="00807064">
        <w:rPr>
          <w:lang w:eastAsia="zh-CN"/>
        </w:rPr>
        <w:t xml:space="preserve"> </w:t>
      </w:r>
    </w:p>
    <w:p w14:paraId="7AC4B03F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66AA4B22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2E114712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7E050B5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062CABBA" w14:textId="77777777" w:rsidR="00965D8D" w:rsidRPr="00965D8D" w:rsidRDefault="00965D8D" w:rsidP="00965D8D">
      <w:pPr>
        <w:rPr>
          <w:lang w:eastAsia="zh-CN"/>
        </w:rPr>
      </w:pPr>
    </w:p>
    <w:p w14:paraId="7DFC8F73" w14:textId="24EDE205" w:rsidR="00807064" w:rsidRDefault="00807064" w:rsidP="00965D8D">
      <w:pPr>
        <w:pStyle w:val="Heading3"/>
        <w:rPr>
          <w:lang w:eastAsia="zh-CN"/>
        </w:rPr>
      </w:pPr>
      <w:bookmarkStart w:id="66" w:name="_Toc505400677"/>
      <w:r w:rsidRPr="00807064">
        <w:rPr>
          <w:lang w:eastAsia="zh-CN"/>
        </w:rPr>
        <w:t>Density-Based Methods</w:t>
      </w:r>
      <w:bookmarkEnd w:id="66"/>
      <w:r w:rsidRPr="00807064">
        <w:rPr>
          <w:lang w:eastAsia="zh-CN"/>
        </w:rPr>
        <w:t xml:space="preserve"> </w:t>
      </w:r>
    </w:p>
    <w:p w14:paraId="4DBC3F2E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49D095DC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62120411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832F6A3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77C7F984" w14:textId="77777777" w:rsidR="00965D8D" w:rsidRPr="00965D8D" w:rsidRDefault="00965D8D" w:rsidP="00965D8D">
      <w:pPr>
        <w:rPr>
          <w:lang w:eastAsia="zh-CN"/>
        </w:rPr>
      </w:pPr>
    </w:p>
    <w:p w14:paraId="03AEF743" w14:textId="5504A604" w:rsidR="00807064" w:rsidRDefault="00807064" w:rsidP="00965D8D">
      <w:pPr>
        <w:pStyle w:val="Heading3"/>
        <w:rPr>
          <w:lang w:eastAsia="zh-CN"/>
        </w:rPr>
      </w:pPr>
      <w:bookmarkStart w:id="67" w:name="_Toc505400678"/>
      <w:r w:rsidRPr="00807064">
        <w:rPr>
          <w:lang w:eastAsia="zh-CN"/>
        </w:rPr>
        <w:t>Grid-Based Methods</w:t>
      </w:r>
      <w:bookmarkEnd w:id="67"/>
      <w:r w:rsidRPr="00807064">
        <w:rPr>
          <w:lang w:eastAsia="zh-CN"/>
        </w:rPr>
        <w:t xml:space="preserve"> </w:t>
      </w:r>
    </w:p>
    <w:p w14:paraId="052362EF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99711DD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7395171C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39A4867B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19CA68CE" w14:textId="77777777" w:rsidR="00965D8D" w:rsidRPr="00965D8D" w:rsidRDefault="00965D8D" w:rsidP="00965D8D">
      <w:pPr>
        <w:rPr>
          <w:lang w:eastAsia="zh-CN"/>
        </w:rPr>
      </w:pPr>
    </w:p>
    <w:p w14:paraId="5DE1931E" w14:textId="2E61DD3E" w:rsidR="00807064" w:rsidRDefault="00807064" w:rsidP="00965D8D">
      <w:pPr>
        <w:pStyle w:val="Heading3"/>
        <w:rPr>
          <w:lang w:eastAsia="zh-CN"/>
        </w:rPr>
      </w:pPr>
      <w:bookmarkStart w:id="68" w:name="_Toc505400679"/>
      <w:r w:rsidRPr="00807064">
        <w:rPr>
          <w:lang w:eastAsia="zh-CN"/>
        </w:rPr>
        <w:lastRenderedPageBreak/>
        <w:t>Probabilistic Model-Based Clustering</w:t>
      </w:r>
      <w:bookmarkEnd w:id="68"/>
      <w:r w:rsidRPr="00807064">
        <w:rPr>
          <w:lang w:eastAsia="zh-CN"/>
        </w:rPr>
        <w:t xml:space="preserve"> </w:t>
      </w:r>
    </w:p>
    <w:p w14:paraId="2ED509AA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DE09C58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6CDAB0C9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1CBD008A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085E905E" w14:textId="77777777" w:rsidR="00965D8D" w:rsidRPr="00965D8D" w:rsidRDefault="00965D8D" w:rsidP="00965D8D">
      <w:pPr>
        <w:rPr>
          <w:lang w:eastAsia="zh-CN"/>
        </w:rPr>
      </w:pPr>
    </w:p>
    <w:p w14:paraId="05C32E04" w14:textId="7B715BAD" w:rsidR="00807064" w:rsidRDefault="00807064" w:rsidP="00965D8D">
      <w:pPr>
        <w:pStyle w:val="Heading3"/>
        <w:rPr>
          <w:lang w:eastAsia="zh-CN"/>
        </w:rPr>
      </w:pPr>
      <w:bookmarkStart w:id="69" w:name="_Toc505400680"/>
      <w:r w:rsidRPr="00807064">
        <w:rPr>
          <w:lang w:eastAsia="zh-CN"/>
        </w:rPr>
        <w:t>Clustering High-Dimensional Data</w:t>
      </w:r>
      <w:bookmarkEnd w:id="69"/>
      <w:r w:rsidRPr="00807064">
        <w:rPr>
          <w:lang w:eastAsia="zh-CN"/>
        </w:rPr>
        <w:t xml:space="preserve"> </w:t>
      </w:r>
    </w:p>
    <w:p w14:paraId="39AD2D19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43A7F60B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1D96D54C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3E817B28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51300142" w14:textId="77777777" w:rsidR="00965D8D" w:rsidRPr="00965D8D" w:rsidRDefault="00965D8D" w:rsidP="00965D8D">
      <w:pPr>
        <w:rPr>
          <w:lang w:eastAsia="zh-CN"/>
        </w:rPr>
      </w:pPr>
    </w:p>
    <w:p w14:paraId="1CC9A25E" w14:textId="46D6F8FA" w:rsidR="00807064" w:rsidRDefault="00807064" w:rsidP="00965D8D">
      <w:pPr>
        <w:pStyle w:val="Heading3"/>
        <w:rPr>
          <w:lang w:eastAsia="zh-CN"/>
        </w:rPr>
      </w:pPr>
      <w:bookmarkStart w:id="70" w:name="_Toc505400681"/>
      <w:r w:rsidRPr="00807064">
        <w:rPr>
          <w:lang w:eastAsia="zh-CN"/>
        </w:rPr>
        <w:t>Clustering Graph and Network Data</w:t>
      </w:r>
      <w:bookmarkEnd w:id="70"/>
      <w:r w:rsidRPr="00807064">
        <w:rPr>
          <w:lang w:eastAsia="zh-CN"/>
        </w:rPr>
        <w:t xml:space="preserve"> </w:t>
      </w:r>
    </w:p>
    <w:p w14:paraId="5792B3E6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20C6595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20A1D59B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7B8C51EE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338DD68" w14:textId="77777777" w:rsidR="00965D8D" w:rsidRPr="00965D8D" w:rsidRDefault="00965D8D" w:rsidP="00965D8D">
      <w:pPr>
        <w:rPr>
          <w:lang w:eastAsia="zh-CN"/>
        </w:rPr>
      </w:pPr>
    </w:p>
    <w:p w14:paraId="2AC1828B" w14:textId="77777777" w:rsidR="00965D8D" w:rsidRDefault="00807064" w:rsidP="00965D8D">
      <w:pPr>
        <w:pStyle w:val="Heading3"/>
        <w:rPr>
          <w:lang w:eastAsia="zh-CN"/>
        </w:rPr>
      </w:pPr>
      <w:bookmarkStart w:id="71" w:name="_Toc505400682"/>
      <w:r w:rsidRPr="00807064">
        <w:rPr>
          <w:lang w:eastAsia="zh-CN"/>
        </w:rPr>
        <w:lastRenderedPageBreak/>
        <w:t>Clustering with Constraints</w:t>
      </w:r>
      <w:bookmarkEnd w:id="71"/>
      <w:r w:rsidRPr="00807064">
        <w:rPr>
          <w:lang w:eastAsia="zh-CN"/>
        </w:rPr>
        <w:t xml:space="preserve"> </w:t>
      </w:r>
    </w:p>
    <w:p w14:paraId="75435FFD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4C65882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383E46C6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482DE1B6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812D35D" w14:textId="77777777" w:rsidR="00965D8D" w:rsidRPr="00965D8D" w:rsidRDefault="00965D8D" w:rsidP="00965D8D">
      <w:pPr>
        <w:rPr>
          <w:lang w:eastAsia="zh-CN"/>
        </w:rPr>
      </w:pPr>
    </w:p>
    <w:p w14:paraId="66909129" w14:textId="77777777" w:rsidR="00965D8D" w:rsidRDefault="00807064" w:rsidP="00965D8D">
      <w:pPr>
        <w:pStyle w:val="Heading3"/>
        <w:rPr>
          <w:lang w:eastAsia="zh-CN"/>
        </w:rPr>
      </w:pPr>
      <w:bookmarkStart w:id="72" w:name="_Toc505400683"/>
      <w:proofErr w:type="spellStart"/>
      <w:r w:rsidRPr="00807064">
        <w:rPr>
          <w:lang w:eastAsia="zh-CN"/>
        </w:rPr>
        <w:t>KMeans</w:t>
      </w:r>
      <w:proofErr w:type="spellEnd"/>
      <w:r w:rsidRPr="00807064">
        <w:rPr>
          <w:rFonts w:hint="eastAsia"/>
          <w:lang w:eastAsia="zh-CN"/>
        </w:rPr>
        <w:t>算法</w:t>
      </w:r>
      <w:bookmarkEnd w:id="72"/>
      <w:r w:rsidRPr="00807064">
        <w:rPr>
          <w:lang w:eastAsia="zh-CN"/>
        </w:rPr>
        <w:t xml:space="preserve"> </w:t>
      </w:r>
    </w:p>
    <w:p w14:paraId="4CDC712C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3FEE7515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3A0E8723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5A6321C1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0F9471BF" w14:textId="77777777" w:rsidR="00965D8D" w:rsidRPr="00965D8D" w:rsidRDefault="00965D8D" w:rsidP="00965D8D">
      <w:pPr>
        <w:rPr>
          <w:lang w:eastAsia="zh-CN"/>
        </w:rPr>
      </w:pPr>
    </w:p>
    <w:p w14:paraId="01BF6048" w14:textId="77777777" w:rsidR="00965D8D" w:rsidRDefault="00807064" w:rsidP="00965D8D">
      <w:pPr>
        <w:pStyle w:val="Heading3"/>
        <w:rPr>
          <w:lang w:eastAsia="zh-CN"/>
        </w:rPr>
      </w:pPr>
      <w:bookmarkStart w:id="73" w:name="_Toc505400684"/>
      <w:r w:rsidRPr="00807064">
        <w:rPr>
          <w:rFonts w:hint="eastAsia"/>
          <w:lang w:eastAsia="zh-CN"/>
        </w:rPr>
        <w:t>高斯混合</w:t>
      </w:r>
      <w:bookmarkEnd w:id="73"/>
      <w:r w:rsidRPr="00807064">
        <w:rPr>
          <w:lang w:eastAsia="zh-CN"/>
        </w:rPr>
        <w:t xml:space="preserve"> </w:t>
      </w:r>
    </w:p>
    <w:p w14:paraId="5B50E212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48FDBD61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49572135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2EA1C878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3D3953CE" w14:textId="77777777" w:rsidR="00965D8D" w:rsidRPr="00965D8D" w:rsidRDefault="00965D8D" w:rsidP="00965D8D">
      <w:pPr>
        <w:rPr>
          <w:lang w:eastAsia="zh-CN"/>
        </w:rPr>
      </w:pPr>
    </w:p>
    <w:p w14:paraId="525C2A4A" w14:textId="25DD5791" w:rsidR="00807064" w:rsidRDefault="00807064" w:rsidP="00965D8D">
      <w:pPr>
        <w:pStyle w:val="Heading3"/>
        <w:rPr>
          <w:lang w:eastAsia="zh-CN"/>
        </w:rPr>
      </w:pPr>
      <w:bookmarkStart w:id="74" w:name="_Toc505400685"/>
      <w:r w:rsidRPr="00807064">
        <w:rPr>
          <w:rFonts w:hint="eastAsia"/>
          <w:lang w:eastAsia="zh-CN"/>
        </w:rPr>
        <w:lastRenderedPageBreak/>
        <w:t>快速迭代聚类</w:t>
      </w:r>
      <w:bookmarkEnd w:id="74"/>
      <w:r w:rsidRPr="00807064">
        <w:rPr>
          <w:lang w:eastAsia="zh-CN"/>
        </w:rPr>
        <w:t xml:space="preserve"> </w:t>
      </w:r>
    </w:p>
    <w:p w14:paraId="48B169C3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5933326F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1C22A8F0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78B7C624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79623C54" w14:textId="77777777" w:rsidR="00965D8D" w:rsidRPr="00965D8D" w:rsidRDefault="00965D8D" w:rsidP="00965D8D">
      <w:pPr>
        <w:rPr>
          <w:lang w:eastAsia="zh-CN"/>
        </w:rPr>
      </w:pPr>
    </w:p>
    <w:p w14:paraId="39B30541" w14:textId="34CF3366" w:rsidR="00807064" w:rsidRDefault="00807064" w:rsidP="00965D8D">
      <w:pPr>
        <w:pStyle w:val="Heading3"/>
        <w:rPr>
          <w:lang w:eastAsia="zh-CN"/>
        </w:rPr>
      </w:pPr>
      <w:bookmarkStart w:id="75" w:name="_Toc505400686"/>
      <w:r w:rsidRPr="00807064">
        <w:rPr>
          <w:lang w:eastAsia="zh-CN"/>
        </w:rPr>
        <w:t>LDA</w:t>
      </w:r>
      <w:bookmarkEnd w:id="75"/>
    </w:p>
    <w:p w14:paraId="1ECE0CC1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61CBFB23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696E624D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4ABE1617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5081CE24" w14:textId="77777777" w:rsidR="00965D8D" w:rsidRPr="00965D8D" w:rsidRDefault="00965D8D" w:rsidP="00965D8D">
      <w:pPr>
        <w:rPr>
          <w:lang w:eastAsia="zh-CN"/>
        </w:rPr>
      </w:pPr>
    </w:p>
    <w:p w14:paraId="506E0DF5" w14:textId="77777777" w:rsidR="00490D62" w:rsidRDefault="00490D62" w:rsidP="00EB7D4C">
      <w:pPr>
        <w:pStyle w:val="Heading2"/>
        <w:rPr>
          <w:lang w:eastAsia="zh-CN"/>
        </w:rPr>
      </w:pPr>
      <w:bookmarkStart w:id="76" w:name="_Toc505400687"/>
      <w:r w:rsidRPr="00490D62">
        <w:rPr>
          <w:lang w:eastAsia="zh-CN"/>
        </w:rPr>
        <w:t>Outlier Detection</w:t>
      </w:r>
      <w:bookmarkEnd w:id="76"/>
    </w:p>
    <w:p w14:paraId="7561F90A" w14:textId="77777777" w:rsidR="00965D8D" w:rsidRDefault="00965D8D" w:rsidP="00965D8D">
      <w:pPr>
        <w:pStyle w:val="Heading3"/>
        <w:rPr>
          <w:lang w:eastAsia="zh-CN"/>
        </w:rPr>
      </w:pPr>
      <w:bookmarkStart w:id="77" w:name="_Toc505400688"/>
      <w:r w:rsidRPr="00965D8D">
        <w:rPr>
          <w:lang w:eastAsia="zh-CN"/>
        </w:rPr>
        <w:t>Statistical Approaches</w:t>
      </w:r>
      <w:bookmarkEnd w:id="77"/>
      <w:r w:rsidRPr="00965D8D">
        <w:rPr>
          <w:lang w:eastAsia="zh-CN"/>
        </w:rPr>
        <w:t xml:space="preserve"> </w:t>
      </w:r>
    </w:p>
    <w:p w14:paraId="27E9FDC1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56B8AEBA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0613F8B4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4738D0C8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35AC23E6" w14:textId="77777777" w:rsidR="00965D8D" w:rsidRPr="00965D8D" w:rsidRDefault="00965D8D" w:rsidP="00965D8D">
      <w:pPr>
        <w:rPr>
          <w:lang w:eastAsia="zh-CN"/>
        </w:rPr>
      </w:pPr>
    </w:p>
    <w:p w14:paraId="6D8D4FEF" w14:textId="77777777" w:rsidR="00965D8D" w:rsidRDefault="00965D8D" w:rsidP="00965D8D">
      <w:pPr>
        <w:pStyle w:val="Heading3"/>
        <w:rPr>
          <w:lang w:eastAsia="zh-CN"/>
        </w:rPr>
      </w:pPr>
      <w:bookmarkStart w:id="78" w:name="_Toc505400689"/>
      <w:r w:rsidRPr="00965D8D">
        <w:rPr>
          <w:lang w:eastAsia="zh-CN"/>
        </w:rPr>
        <w:lastRenderedPageBreak/>
        <w:t>Proximity-Based Approaches</w:t>
      </w:r>
      <w:bookmarkEnd w:id="78"/>
      <w:r w:rsidRPr="00965D8D">
        <w:rPr>
          <w:lang w:eastAsia="zh-CN"/>
        </w:rPr>
        <w:t xml:space="preserve"> </w:t>
      </w:r>
    </w:p>
    <w:p w14:paraId="6DBC49C0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6B662C9B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49CA18D7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927C48C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27AE88A1" w14:textId="77777777" w:rsidR="00965D8D" w:rsidRPr="00965D8D" w:rsidRDefault="00965D8D" w:rsidP="00965D8D">
      <w:pPr>
        <w:rPr>
          <w:lang w:eastAsia="zh-CN"/>
        </w:rPr>
      </w:pPr>
    </w:p>
    <w:p w14:paraId="6D7092B4" w14:textId="5F61402B" w:rsidR="00965D8D" w:rsidRDefault="00965D8D" w:rsidP="00965D8D">
      <w:pPr>
        <w:pStyle w:val="Heading3"/>
        <w:rPr>
          <w:lang w:eastAsia="zh-CN"/>
        </w:rPr>
      </w:pPr>
      <w:bookmarkStart w:id="79" w:name="_Toc505400690"/>
      <w:r w:rsidRPr="00965D8D">
        <w:rPr>
          <w:lang w:eastAsia="zh-CN"/>
        </w:rPr>
        <w:t>Clustering-Based Approaches</w:t>
      </w:r>
      <w:bookmarkEnd w:id="79"/>
      <w:r w:rsidRPr="00965D8D">
        <w:rPr>
          <w:lang w:eastAsia="zh-CN"/>
        </w:rPr>
        <w:t xml:space="preserve"> </w:t>
      </w:r>
    </w:p>
    <w:p w14:paraId="1B99F410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7C34CD05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10AA3666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6CF5AB03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5B27A962" w14:textId="77777777" w:rsidR="00965D8D" w:rsidRPr="00965D8D" w:rsidRDefault="00965D8D" w:rsidP="00965D8D">
      <w:pPr>
        <w:rPr>
          <w:lang w:eastAsia="zh-CN"/>
        </w:rPr>
      </w:pPr>
    </w:p>
    <w:p w14:paraId="3ED2548C" w14:textId="77777777" w:rsidR="00965D8D" w:rsidRDefault="00965D8D" w:rsidP="00965D8D">
      <w:pPr>
        <w:pStyle w:val="Heading3"/>
        <w:rPr>
          <w:lang w:eastAsia="zh-CN"/>
        </w:rPr>
      </w:pPr>
      <w:bookmarkStart w:id="80" w:name="_Toc505400691"/>
      <w:r w:rsidRPr="00965D8D">
        <w:rPr>
          <w:lang w:eastAsia="zh-CN"/>
        </w:rPr>
        <w:t>Classification-Based Approaches</w:t>
      </w:r>
      <w:bookmarkEnd w:id="80"/>
      <w:r w:rsidRPr="00965D8D">
        <w:rPr>
          <w:lang w:eastAsia="zh-CN"/>
        </w:rPr>
        <w:t xml:space="preserve"> </w:t>
      </w:r>
    </w:p>
    <w:p w14:paraId="708C78CA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5802D1BF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7F3569AB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3F23CACB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14C8A5C7" w14:textId="77777777" w:rsidR="00965D8D" w:rsidRPr="00965D8D" w:rsidRDefault="00965D8D" w:rsidP="00965D8D">
      <w:pPr>
        <w:rPr>
          <w:lang w:eastAsia="zh-CN"/>
        </w:rPr>
      </w:pPr>
    </w:p>
    <w:p w14:paraId="23A12667" w14:textId="77777777" w:rsidR="00965D8D" w:rsidRDefault="00965D8D" w:rsidP="00965D8D">
      <w:pPr>
        <w:pStyle w:val="Heading3"/>
        <w:rPr>
          <w:lang w:eastAsia="zh-CN"/>
        </w:rPr>
      </w:pPr>
      <w:bookmarkStart w:id="81" w:name="_Toc505400692"/>
      <w:r w:rsidRPr="00965D8D">
        <w:rPr>
          <w:lang w:eastAsia="zh-CN"/>
        </w:rPr>
        <w:lastRenderedPageBreak/>
        <w:t>Mining Contextual and Collective Outliers</w:t>
      </w:r>
      <w:bookmarkEnd w:id="81"/>
      <w:r w:rsidRPr="00965D8D">
        <w:rPr>
          <w:lang w:eastAsia="zh-CN"/>
        </w:rPr>
        <w:t xml:space="preserve"> </w:t>
      </w:r>
    </w:p>
    <w:p w14:paraId="0C760D42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27E75360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70765EC4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081E7DB1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3D7A009B" w14:textId="77777777" w:rsidR="00965D8D" w:rsidRPr="00965D8D" w:rsidRDefault="00965D8D" w:rsidP="00965D8D">
      <w:pPr>
        <w:rPr>
          <w:lang w:eastAsia="zh-CN"/>
        </w:rPr>
      </w:pPr>
    </w:p>
    <w:p w14:paraId="3A3EA4E9" w14:textId="6DF153E5" w:rsidR="00965D8D" w:rsidRDefault="00965D8D" w:rsidP="00965D8D">
      <w:pPr>
        <w:pStyle w:val="Heading3"/>
        <w:rPr>
          <w:lang w:eastAsia="zh-CN"/>
        </w:rPr>
      </w:pPr>
      <w:bookmarkStart w:id="82" w:name="_Toc505400693"/>
      <w:r w:rsidRPr="00965D8D">
        <w:rPr>
          <w:lang w:eastAsia="zh-CN"/>
        </w:rPr>
        <w:t>Outlier Detection in High-Dimensional</w:t>
      </w:r>
      <w:bookmarkEnd w:id="82"/>
      <w:r w:rsidRPr="00965D8D">
        <w:rPr>
          <w:lang w:eastAsia="zh-CN"/>
        </w:rPr>
        <w:t xml:space="preserve"> </w:t>
      </w:r>
    </w:p>
    <w:p w14:paraId="51850231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理论基础</w:t>
      </w:r>
    </w:p>
    <w:p w14:paraId="76B1E9C3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思路扩展</w:t>
      </w:r>
    </w:p>
    <w:p w14:paraId="2261E77C" w14:textId="77777777" w:rsidR="00965D8D" w:rsidRDefault="00965D8D" w:rsidP="00965D8D">
      <w:pPr>
        <w:pStyle w:val="Heading4"/>
        <w:rPr>
          <w:rFonts w:ascii="MS Mincho" w:eastAsia="MS Mincho" w:hAnsi="MS Mincho" w:cs="MS Mincho"/>
          <w:lang w:eastAsia="zh-CN"/>
        </w:rPr>
      </w:pPr>
      <w:r w:rsidRPr="00807064">
        <w:rPr>
          <w:rFonts w:hint="eastAsia"/>
          <w:lang w:eastAsia="zh-CN"/>
        </w:rPr>
        <w:t>并行算法</w:t>
      </w:r>
    </w:p>
    <w:p w14:paraId="20FA4D73" w14:textId="77777777" w:rsidR="00965D8D" w:rsidRDefault="00965D8D" w:rsidP="00965D8D">
      <w:pPr>
        <w:pStyle w:val="Heading4"/>
        <w:rPr>
          <w:lang w:eastAsia="zh-CN"/>
        </w:rPr>
      </w:pPr>
      <w:r w:rsidRPr="00807064">
        <w:rPr>
          <w:rFonts w:hint="eastAsia"/>
          <w:lang w:eastAsia="zh-CN"/>
        </w:rPr>
        <w:t>分布式算法</w:t>
      </w:r>
      <w:r w:rsidRPr="00807064">
        <w:rPr>
          <w:lang w:eastAsia="zh-CN"/>
        </w:rPr>
        <w:t xml:space="preserve"> </w:t>
      </w:r>
    </w:p>
    <w:p w14:paraId="5E2C72B3" w14:textId="77777777" w:rsidR="00965D8D" w:rsidRPr="00965D8D" w:rsidRDefault="00965D8D" w:rsidP="00965D8D">
      <w:pPr>
        <w:rPr>
          <w:lang w:eastAsia="zh-CN"/>
        </w:rPr>
      </w:pPr>
    </w:p>
    <w:p w14:paraId="166637F7" w14:textId="291A43A0" w:rsidR="00EB7D4C" w:rsidRDefault="00EB7D4C" w:rsidP="00EB7D4C">
      <w:pPr>
        <w:pStyle w:val="Heading2"/>
        <w:rPr>
          <w:lang w:eastAsia="zh-CN"/>
        </w:rPr>
      </w:pPr>
      <w:bookmarkStart w:id="83" w:name="_Toc505400694"/>
      <w:r w:rsidRPr="00EB7D4C">
        <w:rPr>
          <w:rFonts w:hint="eastAsia"/>
          <w:lang w:eastAsia="zh-CN"/>
        </w:rPr>
        <w:lastRenderedPageBreak/>
        <w:t>实战</w:t>
      </w:r>
      <w:r>
        <w:rPr>
          <w:rFonts w:hint="eastAsia"/>
          <w:lang w:eastAsia="zh-CN"/>
        </w:rPr>
        <w:t>案例</w:t>
      </w:r>
      <w:bookmarkEnd w:id="83"/>
    </w:p>
    <w:p w14:paraId="28983D4B" w14:textId="77777777" w:rsidR="00807064" w:rsidRDefault="00807064" w:rsidP="00807064">
      <w:pPr>
        <w:pStyle w:val="Heading3"/>
        <w:rPr>
          <w:lang w:eastAsia="zh-CN"/>
        </w:rPr>
      </w:pPr>
      <w:bookmarkStart w:id="84" w:name="_Toc505400695"/>
      <w:r>
        <w:rPr>
          <w:rFonts w:hint="eastAsia"/>
          <w:lang w:eastAsia="zh-CN"/>
        </w:rPr>
        <w:t>Spam Filtering</w:t>
      </w:r>
      <w:bookmarkEnd w:id="84"/>
      <w:r>
        <w:rPr>
          <w:rFonts w:hint="eastAsia"/>
          <w:lang w:eastAsia="zh-CN"/>
        </w:rPr>
        <w:t xml:space="preserve"> </w:t>
      </w:r>
    </w:p>
    <w:p w14:paraId="749F1309" w14:textId="77777777" w:rsidR="00807064" w:rsidRDefault="00490D62" w:rsidP="00807064">
      <w:pPr>
        <w:pStyle w:val="Heading3"/>
        <w:rPr>
          <w:lang w:eastAsia="zh-CN"/>
        </w:rPr>
      </w:pPr>
      <w:bookmarkStart w:id="85" w:name="_Toc505400696"/>
      <w:r w:rsidRPr="00490D62">
        <w:rPr>
          <w:rFonts w:hint="eastAsia"/>
          <w:lang w:eastAsia="zh-CN"/>
        </w:rPr>
        <w:t>基于回归预测</w:t>
      </w:r>
      <w:r w:rsidR="00807064">
        <w:rPr>
          <w:rFonts w:hint="eastAsia"/>
          <w:lang w:eastAsia="zh-CN"/>
        </w:rPr>
        <w:t>PV</w:t>
      </w:r>
      <w:bookmarkEnd w:id="85"/>
      <w:r w:rsidR="00807064">
        <w:rPr>
          <w:rFonts w:hint="eastAsia"/>
          <w:lang w:eastAsia="zh-CN"/>
        </w:rPr>
        <w:t xml:space="preserve"> </w:t>
      </w:r>
    </w:p>
    <w:p w14:paraId="778774FA" w14:textId="77777777" w:rsidR="00807064" w:rsidRDefault="00490D62" w:rsidP="00807064">
      <w:pPr>
        <w:pStyle w:val="Heading3"/>
        <w:rPr>
          <w:lang w:eastAsia="zh-CN"/>
        </w:rPr>
      </w:pPr>
      <w:bookmarkStart w:id="86" w:name="_Toc505400697"/>
      <w:r w:rsidRPr="00490D62">
        <w:rPr>
          <w:rFonts w:hint="eastAsia"/>
          <w:lang w:eastAsia="zh-CN"/>
        </w:rPr>
        <w:t>社交网络图分析</w:t>
      </w:r>
      <w:bookmarkEnd w:id="86"/>
      <w:r w:rsidR="00807064">
        <w:rPr>
          <w:rFonts w:hint="eastAsia"/>
          <w:lang w:eastAsia="zh-CN"/>
        </w:rPr>
        <w:t xml:space="preserve"> </w:t>
      </w:r>
    </w:p>
    <w:p w14:paraId="49D2FB3B" w14:textId="77777777" w:rsidR="00807064" w:rsidRDefault="00490D62" w:rsidP="00807064">
      <w:pPr>
        <w:pStyle w:val="Heading3"/>
        <w:rPr>
          <w:lang w:eastAsia="zh-CN"/>
        </w:rPr>
      </w:pPr>
      <w:bookmarkStart w:id="87" w:name="_Toc505400698"/>
      <w:r w:rsidRPr="00490D62">
        <w:rPr>
          <w:rFonts w:hint="eastAsia"/>
          <w:lang w:eastAsia="zh-CN"/>
        </w:rPr>
        <w:t>信用卡欺诈检测</w:t>
      </w:r>
      <w:bookmarkEnd w:id="87"/>
      <w:r w:rsidR="00807064">
        <w:rPr>
          <w:rFonts w:hint="eastAsia"/>
          <w:lang w:eastAsia="zh-CN"/>
        </w:rPr>
        <w:t xml:space="preserve"> </w:t>
      </w:r>
    </w:p>
    <w:p w14:paraId="4FC610B4" w14:textId="77777777" w:rsidR="00807064" w:rsidRDefault="00490D62" w:rsidP="00807064">
      <w:pPr>
        <w:pStyle w:val="Heading3"/>
        <w:rPr>
          <w:lang w:eastAsia="zh-CN"/>
        </w:rPr>
      </w:pPr>
      <w:bookmarkStart w:id="88" w:name="_Toc505400699"/>
      <w:r w:rsidRPr="00490D62">
        <w:rPr>
          <w:rFonts w:hint="eastAsia"/>
          <w:lang w:eastAsia="zh-CN"/>
        </w:rPr>
        <w:t>恶意软件智能检测</w:t>
      </w:r>
      <w:bookmarkEnd w:id="88"/>
      <w:r w:rsidR="00807064">
        <w:rPr>
          <w:rFonts w:hint="eastAsia"/>
          <w:lang w:eastAsia="zh-CN"/>
        </w:rPr>
        <w:t xml:space="preserve"> </w:t>
      </w:r>
    </w:p>
    <w:p w14:paraId="346B729C" w14:textId="77777777" w:rsidR="00807064" w:rsidRDefault="00490D62" w:rsidP="00807064">
      <w:pPr>
        <w:pStyle w:val="Heading3"/>
        <w:rPr>
          <w:lang w:eastAsia="zh-CN"/>
        </w:rPr>
      </w:pPr>
      <w:bookmarkStart w:id="89" w:name="_Toc505400700"/>
      <w:r w:rsidRPr="00490D62">
        <w:rPr>
          <w:rFonts w:hint="eastAsia"/>
          <w:lang w:eastAsia="zh-CN"/>
        </w:rPr>
        <w:t>安全审计踪迹分析</w:t>
      </w:r>
      <w:bookmarkEnd w:id="89"/>
      <w:r w:rsidR="00807064">
        <w:rPr>
          <w:rFonts w:hint="eastAsia"/>
          <w:lang w:eastAsia="zh-CN"/>
        </w:rPr>
        <w:t xml:space="preserve"> </w:t>
      </w:r>
    </w:p>
    <w:p w14:paraId="4B971C25" w14:textId="77777777" w:rsidR="00807064" w:rsidRDefault="00490D62" w:rsidP="00807064">
      <w:pPr>
        <w:pStyle w:val="Heading3"/>
        <w:rPr>
          <w:lang w:eastAsia="zh-CN"/>
        </w:rPr>
      </w:pPr>
      <w:bookmarkStart w:id="90" w:name="_Toc505400701"/>
      <w:r w:rsidRPr="00490D62">
        <w:rPr>
          <w:rFonts w:hint="eastAsia"/>
          <w:lang w:eastAsia="zh-CN"/>
        </w:rPr>
        <w:t>入侵检测分析</w:t>
      </w:r>
      <w:bookmarkEnd w:id="90"/>
      <w:r w:rsidR="00807064">
        <w:rPr>
          <w:rFonts w:hint="eastAsia"/>
          <w:lang w:eastAsia="zh-CN"/>
        </w:rPr>
        <w:t xml:space="preserve"> </w:t>
      </w:r>
    </w:p>
    <w:p w14:paraId="65B39C9F" w14:textId="77777777" w:rsidR="00807064" w:rsidRDefault="00490D62" w:rsidP="00807064">
      <w:pPr>
        <w:pStyle w:val="Heading3"/>
        <w:rPr>
          <w:lang w:eastAsia="zh-CN"/>
        </w:rPr>
      </w:pPr>
      <w:bookmarkStart w:id="91" w:name="_Toc505400702"/>
      <w:r w:rsidRPr="00490D62">
        <w:rPr>
          <w:rFonts w:hint="eastAsia"/>
          <w:lang w:eastAsia="zh-CN"/>
        </w:rPr>
        <w:t>计算机取证系统</w:t>
      </w:r>
      <w:bookmarkEnd w:id="91"/>
      <w:r w:rsidR="00807064">
        <w:rPr>
          <w:rFonts w:hint="eastAsia"/>
          <w:lang w:eastAsia="zh-CN"/>
        </w:rPr>
        <w:t xml:space="preserve"> </w:t>
      </w:r>
    </w:p>
    <w:p w14:paraId="6059D114" w14:textId="368C7314" w:rsidR="00490D62" w:rsidRDefault="00490D62" w:rsidP="00807064">
      <w:pPr>
        <w:pStyle w:val="Heading3"/>
        <w:rPr>
          <w:lang w:eastAsia="zh-CN"/>
        </w:rPr>
      </w:pPr>
      <w:bookmarkStart w:id="92" w:name="_Toc505400703"/>
      <w:r w:rsidRPr="00490D62">
        <w:rPr>
          <w:rFonts w:hint="eastAsia"/>
          <w:lang w:eastAsia="zh-CN"/>
        </w:rPr>
        <w:t>口碑技术</w:t>
      </w:r>
      <w:r w:rsidRPr="00490D62">
        <w:rPr>
          <w:rFonts w:hint="eastAsia"/>
          <w:lang w:eastAsia="zh-CN"/>
        </w:rPr>
        <w:t>Online Reputation</w:t>
      </w:r>
      <w:bookmarkEnd w:id="92"/>
    </w:p>
    <w:p w14:paraId="28AE3F27" w14:textId="77777777" w:rsidR="00490D62" w:rsidRDefault="00490D62" w:rsidP="00490D62">
      <w:pPr>
        <w:pStyle w:val="Heading2"/>
        <w:rPr>
          <w:lang w:eastAsia="zh-CN"/>
        </w:rPr>
      </w:pPr>
      <w:bookmarkStart w:id="93" w:name="_Toc505400704"/>
      <w:r w:rsidRPr="00490D62">
        <w:rPr>
          <w:rFonts w:hint="eastAsia"/>
          <w:lang w:eastAsia="zh-CN"/>
        </w:rPr>
        <w:t>总结</w:t>
      </w:r>
      <w:bookmarkEnd w:id="93"/>
      <w:r w:rsidRPr="00490D62">
        <w:rPr>
          <w:rFonts w:hint="eastAsia"/>
          <w:lang w:eastAsia="zh-CN"/>
        </w:rPr>
        <w:t xml:space="preserve"> </w:t>
      </w:r>
    </w:p>
    <w:p w14:paraId="3FB97EE7" w14:textId="77777777" w:rsidR="00490D62" w:rsidRPr="00490D62" w:rsidRDefault="00490D62" w:rsidP="00490D62">
      <w:pPr>
        <w:pStyle w:val="Heading2"/>
        <w:rPr>
          <w:lang w:eastAsia="zh-CN"/>
        </w:rPr>
      </w:pPr>
      <w:bookmarkStart w:id="94" w:name="_Toc505400705"/>
      <w:r w:rsidRPr="00490D62">
        <w:rPr>
          <w:rFonts w:hint="eastAsia"/>
          <w:lang w:eastAsia="zh-CN"/>
        </w:rPr>
        <w:t>习题（在线题库）</w:t>
      </w:r>
      <w:bookmarkEnd w:id="94"/>
    </w:p>
    <w:p w14:paraId="4EC2F7EE" w14:textId="77777777" w:rsidR="00490D62" w:rsidRDefault="00490D62" w:rsidP="00490D62">
      <w:pPr>
        <w:rPr>
          <w:lang w:eastAsia="zh-CN"/>
        </w:rPr>
      </w:pPr>
    </w:p>
    <w:p w14:paraId="6CA9BE1A" w14:textId="56CA715D" w:rsidR="00490D62" w:rsidRPr="00490D62" w:rsidRDefault="00490D62" w:rsidP="00490D62">
      <w:pPr>
        <w:rPr>
          <w:lang w:eastAsia="zh-CN"/>
        </w:rPr>
      </w:pPr>
    </w:p>
    <w:p w14:paraId="03606C29" w14:textId="25221486" w:rsidR="00490D62" w:rsidRDefault="00490D62" w:rsidP="00490D62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  <w:rPr>
          <w:lang w:eastAsia="zh-CN"/>
        </w:rPr>
      </w:pPr>
      <w:bookmarkStart w:id="95" w:name="_Toc505400706"/>
      <w:r>
        <w:rPr>
          <w:rFonts w:hint="eastAsia"/>
          <w:lang w:eastAsia="zh-CN"/>
        </w:rPr>
        <w:t>图数据挖掘算法</w:t>
      </w:r>
      <w:bookmarkEnd w:id="95"/>
      <w:r>
        <w:t xml:space="preserve"> </w:t>
      </w:r>
    </w:p>
    <w:p w14:paraId="601CC9CB" w14:textId="77777777" w:rsidR="00965D8D" w:rsidRDefault="00965D8D" w:rsidP="00490D62">
      <w:pPr>
        <w:pStyle w:val="Heading2"/>
        <w:rPr>
          <w:lang w:eastAsia="zh-CN"/>
        </w:rPr>
      </w:pPr>
      <w:bookmarkStart w:id="96" w:name="_Toc505400707"/>
      <w:r>
        <w:rPr>
          <w:rFonts w:hint="eastAsia"/>
          <w:lang w:eastAsia="zh-CN"/>
        </w:rPr>
        <w:lastRenderedPageBreak/>
        <w:t>理论</w:t>
      </w:r>
      <w:bookmarkEnd w:id="96"/>
    </w:p>
    <w:p w14:paraId="45E24073" w14:textId="4B76542D" w:rsidR="00490D62" w:rsidRDefault="00490D62" w:rsidP="00490D62">
      <w:pPr>
        <w:pStyle w:val="Heading2"/>
        <w:rPr>
          <w:lang w:eastAsia="zh-CN"/>
        </w:rPr>
      </w:pPr>
      <w:bookmarkStart w:id="97" w:name="_Toc505400708"/>
      <w:r>
        <w:rPr>
          <w:rFonts w:hint="eastAsia"/>
          <w:lang w:eastAsia="zh-CN"/>
        </w:rPr>
        <w:t>实战案例</w:t>
      </w:r>
      <w:bookmarkEnd w:id="97"/>
    </w:p>
    <w:p w14:paraId="13CF4E20" w14:textId="77777777" w:rsidR="00490D62" w:rsidRDefault="00490D62" w:rsidP="00490D62">
      <w:pPr>
        <w:pStyle w:val="Heading2"/>
        <w:rPr>
          <w:lang w:eastAsia="zh-CN"/>
        </w:rPr>
      </w:pPr>
      <w:bookmarkStart w:id="98" w:name="_Toc505400709"/>
      <w:r w:rsidRPr="00490D62">
        <w:rPr>
          <w:rFonts w:hint="eastAsia"/>
          <w:lang w:eastAsia="zh-CN"/>
        </w:rPr>
        <w:t>总结</w:t>
      </w:r>
      <w:bookmarkEnd w:id="98"/>
      <w:r w:rsidRPr="00490D62">
        <w:rPr>
          <w:rFonts w:hint="eastAsia"/>
          <w:lang w:eastAsia="zh-CN"/>
        </w:rPr>
        <w:t xml:space="preserve"> </w:t>
      </w:r>
    </w:p>
    <w:p w14:paraId="12F4ED02" w14:textId="77777777" w:rsidR="00490D62" w:rsidRPr="00490D62" w:rsidRDefault="00490D62" w:rsidP="00490D62">
      <w:pPr>
        <w:pStyle w:val="Heading2"/>
        <w:rPr>
          <w:lang w:eastAsia="zh-CN"/>
        </w:rPr>
      </w:pPr>
      <w:bookmarkStart w:id="99" w:name="_Toc505400710"/>
      <w:r w:rsidRPr="00490D62">
        <w:rPr>
          <w:rFonts w:hint="eastAsia"/>
          <w:lang w:eastAsia="zh-CN"/>
        </w:rPr>
        <w:t>习题（在线题库）</w:t>
      </w:r>
      <w:bookmarkEnd w:id="99"/>
    </w:p>
    <w:p w14:paraId="4F035AE6" w14:textId="711175D4" w:rsidR="00490D62" w:rsidRPr="00490D62" w:rsidRDefault="00490D62" w:rsidP="00490D62">
      <w:pPr>
        <w:pStyle w:val="Heading2"/>
        <w:rPr>
          <w:lang w:eastAsia="zh-CN"/>
        </w:rPr>
      </w:pPr>
    </w:p>
    <w:p w14:paraId="347003C3" w14:textId="77777777" w:rsidR="00490D62" w:rsidRPr="00490D62" w:rsidRDefault="00490D62" w:rsidP="00490D62">
      <w:pPr>
        <w:rPr>
          <w:lang w:eastAsia="zh-CN"/>
        </w:rPr>
      </w:pPr>
    </w:p>
    <w:p w14:paraId="28881F62" w14:textId="7C82C4DE" w:rsidR="00490D62" w:rsidRDefault="00490D62" w:rsidP="00490D62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  <w:rPr>
          <w:lang w:eastAsia="zh-CN"/>
        </w:rPr>
      </w:pPr>
      <w:bookmarkStart w:id="100" w:name="_Toc505400711"/>
      <w:r>
        <w:rPr>
          <w:rFonts w:hint="eastAsia"/>
          <w:lang w:eastAsia="zh-CN"/>
        </w:rPr>
        <w:t>社交网络数据挖掘算法</w:t>
      </w:r>
      <w:bookmarkEnd w:id="100"/>
      <w:r>
        <w:t xml:space="preserve"> </w:t>
      </w:r>
    </w:p>
    <w:p w14:paraId="21E4CCA8" w14:textId="77777777" w:rsidR="00965D8D" w:rsidRDefault="00965D8D" w:rsidP="00490D62">
      <w:pPr>
        <w:pStyle w:val="Heading2"/>
        <w:rPr>
          <w:lang w:eastAsia="zh-CN"/>
        </w:rPr>
      </w:pPr>
      <w:bookmarkStart w:id="101" w:name="_Toc505400712"/>
      <w:r>
        <w:rPr>
          <w:rFonts w:hint="eastAsia"/>
          <w:lang w:eastAsia="zh-CN"/>
        </w:rPr>
        <w:t>理论</w:t>
      </w:r>
      <w:bookmarkEnd w:id="101"/>
    </w:p>
    <w:p w14:paraId="59350EDC" w14:textId="618BFA7B" w:rsidR="00490D62" w:rsidRDefault="00490D62" w:rsidP="00490D62">
      <w:pPr>
        <w:pStyle w:val="Heading2"/>
        <w:rPr>
          <w:lang w:eastAsia="zh-CN"/>
        </w:rPr>
      </w:pPr>
      <w:bookmarkStart w:id="102" w:name="_Toc505400713"/>
      <w:r>
        <w:rPr>
          <w:rFonts w:hint="eastAsia"/>
          <w:lang w:eastAsia="zh-CN"/>
        </w:rPr>
        <w:t>实战案例</w:t>
      </w:r>
      <w:bookmarkEnd w:id="102"/>
    </w:p>
    <w:p w14:paraId="63880368" w14:textId="77777777" w:rsidR="00490D62" w:rsidRDefault="00490D62" w:rsidP="00490D62">
      <w:pPr>
        <w:pStyle w:val="Heading2"/>
        <w:rPr>
          <w:lang w:eastAsia="zh-CN"/>
        </w:rPr>
      </w:pPr>
      <w:bookmarkStart w:id="103" w:name="_Toc505400714"/>
      <w:r w:rsidRPr="00490D62">
        <w:rPr>
          <w:rFonts w:hint="eastAsia"/>
          <w:lang w:eastAsia="zh-CN"/>
        </w:rPr>
        <w:t>总结</w:t>
      </w:r>
      <w:bookmarkEnd w:id="103"/>
      <w:r w:rsidRPr="00490D62">
        <w:rPr>
          <w:rFonts w:hint="eastAsia"/>
          <w:lang w:eastAsia="zh-CN"/>
        </w:rPr>
        <w:t xml:space="preserve"> </w:t>
      </w:r>
    </w:p>
    <w:p w14:paraId="73F7A5CA" w14:textId="77777777" w:rsidR="00490D62" w:rsidRPr="00490D62" w:rsidRDefault="00490D62" w:rsidP="00490D62">
      <w:pPr>
        <w:pStyle w:val="Heading2"/>
        <w:rPr>
          <w:lang w:eastAsia="zh-CN"/>
        </w:rPr>
      </w:pPr>
      <w:bookmarkStart w:id="104" w:name="_Toc505400715"/>
      <w:r w:rsidRPr="00490D62">
        <w:rPr>
          <w:rFonts w:hint="eastAsia"/>
          <w:lang w:eastAsia="zh-CN"/>
        </w:rPr>
        <w:t>习题（在线题库）</w:t>
      </w:r>
      <w:bookmarkEnd w:id="104"/>
    </w:p>
    <w:p w14:paraId="367823EB" w14:textId="77777777" w:rsidR="00490D62" w:rsidRPr="00490D62" w:rsidRDefault="00490D62" w:rsidP="00490D62">
      <w:pPr>
        <w:rPr>
          <w:lang w:eastAsia="zh-CN"/>
        </w:rPr>
      </w:pPr>
    </w:p>
    <w:p w14:paraId="610CC52E" w14:textId="716BA80A" w:rsidR="00490D62" w:rsidRDefault="00490D62" w:rsidP="00490D62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</w:pPr>
      <w:bookmarkStart w:id="105" w:name="_Toc505400716"/>
      <w:r>
        <w:rPr>
          <w:rFonts w:hint="eastAsia"/>
          <w:lang w:eastAsia="zh-CN"/>
        </w:rPr>
        <w:lastRenderedPageBreak/>
        <w:t>多媒体数据挖掘算法</w:t>
      </w:r>
      <w:bookmarkEnd w:id="105"/>
      <w:r>
        <w:t xml:space="preserve"> </w:t>
      </w:r>
    </w:p>
    <w:p w14:paraId="13BA9DE6" w14:textId="77777777" w:rsidR="00965D8D" w:rsidRDefault="00965D8D" w:rsidP="00490D62">
      <w:pPr>
        <w:pStyle w:val="Heading2"/>
        <w:rPr>
          <w:lang w:eastAsia="zh-CN"/>
        </w:rPr>
      </w:pPr>
      <w:bookmarkStart w:id="106" w:name="_Toc505400717"/>
      <w:r>
        <w:rPr>
          <w:rFonts w:hint="eastAsia"/>
          <w:lang w:eastAsia="zh-CN"/>
        </w:rPr>
        <w:t>理论</w:t>
      </w:r>
      <w:bookmarkEnd w:id="106"/>
    </w:p>
    <w:p w14:paraId="7EA01DA1" w14:textId="794844A9" w:rsidR="00490D62" w:rsidRDefault="00490D62" w:rsidP="00490D62">
      <w:pPr>
        <w:pStyle w:val="Heading2"/>
        <w:rPr>
          <w:lang w:eastAsia="zh-CN"/>
        </w:rPr>
      </w:pPr>
      <w:bookmarkStart w:id="107" w:name="_Toc505400718"/>
      <w:r>
        <w:rPr>
          <w:rFonts w:hint="eastAsia"/>
          <w:lang w:eastAsia="zh-CN"/>
        </w:rPr>
        <w:t>实战案例</w:t>
      </w:r>
      <w:bookmarkEnd w:id="107"/>
    </w:p>
    <w:p w14:paraId="5F9DB561" w14:textId="77777777" w:rsidR="00490D62" w:rsidRDefault="00490D62" w:rsidP="00490D62">
      <w:pPr>
        <w:pStyle w:val="Heading2"/>
        <w:rPr>
          <w:lang w:eastAsia="zh-CN"/>
        </w:rPr>
      </w:pPr>
      <w:bookmarkStart w:id="108" w:name="_Toc505400719"/>
      <w:r w:rsidRPr="00490D62">
        <w:rPr>
          <w:rFonts w:hint="eastAsia"/>
          <w:lang w:eastAsia="zh-CN"/>
        </w:rPr>
        <w:t>总结</w:t>
      </w:r>
      <w:bookmarkEnd w:id="108"/>
      <w:r w:rsidRPr="00490D62">
        <w:rPr>
          <w:rFonts w:hint="eastAsia"/>
          <w:lang w:eastAsia="zh-CN"/>
        </w:rPr>
        <w:t xml:space="preserve"> </w:t>
      </w:r>
    </w:p>
    <w:p w14:paraId="404428DF" w14:textId="77777777" w:rsidR="00490D62" w:rsidRPr="00490D62" w:rsidRDefault="00490D62" w:rsidP="00490D62">
      <w:pPr>
        <w:pStyle w:val="Heading2"/>
        <w:rPr>
          <w:lang w:eastAsia="zh-CN"/>
        </w:rPr>
      </w:pPr>
      <w:bookmarkStart w:id="109" w:name="_Toc505400720"/>
      <w:r w:rsidRPr="00490D62">
        <w:rPr>
          <w:rFonts w:hint="eastAsia"/>
          <w:lang w:eastAsia="zh-CN"/>
        </w:rPr>
        <w:t>习题（在线题库）</w:t>
      </w:r>
      <w:bookmarkEnd w:id="109"/>
    </w:p>
    <w:p w14:paraId="6FA11FDF" w14:textId="77777777" w:rsidR="00490D62" w:rsidRDefault="00490D62" w:rsidP="00490D62">
      <w:pPr>
        <w:rPr>
          <w:lang w:eastAsia="zh-CN"/>
        </w:rPr>
      </w:pPr>
    </w:p>
    <w:p w14:paraId="1546A90D" w14:textId="42DAE0D5" w:rsidR="00965D8D" w:rsidRDefault="00965D8D" w:rsidP="00965D8D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</w:pPr>
      <w:bookmarkStart w:id="110" w:name="_Toc505400721"/>
      <w:r>
        <w:rPr>
          <w:rFonts w:hint="eastAsia"/>
          <w:lang w:eastAsia="zh-CN"/>
        </w:rPr>
        <w:t>文本数据挖掘算法</w:t>
      </w:r>
      <w:bookmarkEnd w:id="110"/>
      <w:r>
        <w:t xml:space="preserve"> </w:t>
      </w:r>
    </w:p>
    <w:p w14:paraId="52D003D1" w14:textId="77777777" w:rsidR="00965D8D" w:rsidRDefault="00965D8D" w:rsidP="00965D8D">
      <w:pPr>
        <w:pStyle w:val="Heading2"/>
        <w:rPr>
          <w:lang w:eastAsia="zh-CN"/>
        </w:rPr>
      </w:pPr>
      <w:bookmarkStart w:id="111" w:name="_Toc505400722"/>
      <w:r>
        <w:rPr>
          <w:rFonts w:hint="eastAsia"/>
          <w:lang w:eastAsia="zh-CN"/>
        </w:rPr>
        <w:lastRenderedPageBreak/>
        <w:t>理论</w:t>
      </w:r>
      <w:bookmarkEnd w:id="111"/>
    </w:p>
    <w:p w14:paraId="4D57B6B2" w14:textId="77777777" w:rsidR="00965D8D" w:rsidRDefault="00965D8D" w:rsidP="00965D8D">
      <w:pPr>
        <w:pStyle w:val="Heading3"/>
        <w:rPr>
          <w:lang w:eastAsia="zh-CN"/>
        </w:rPr>
      </w:pPr>
      <w:bookmarkStart w:id="112" w:name="_Toc505400723"/>
      <w:r w:rsidRPr="00965D8D">
        <w:rPr>
          <w:rFonts w:hint="eastAsia"/>
        </w:rPr>
        <w:t>话题挖掘</w:t>
      </w:r>
      <w:bookmarkEnd w:id="112"/>
    </w:p>
    <w:p w14:paraId="78686E2B" w14:textId="77777777" w:rsidR="00965D8D" w:rsidRDefault="00965D8D" w:rsidP="00965D8D">
      <w:pPr>
        <w:pStyle w:val="Heading3"/>
        <w:rPr>
          <w:lang w:eastAsia="zh-CN"/>
        </w:rPr>
      </w:pPr>
      <w:bookmarkStart w:id="113" w:name="_Toc505400724"/>
      <w:r w:rsidRPr="00965D8D">
        <w:rPr>
          <w:rFonts w:hint="eastAsia"/>
        </w:rPr>
        <w:t>多文档自动文摘</w:t>
      </w:r>
      <w:bookmarkEnd w:id="113"/>
    </w:p>
    <w:p w14:paraId="13154670" w14:textId="77777777" w:rsidR="00965D8D" w:rsidRDefault="00965D8D" w:rsidP="00965D8D">
      <w:pPr>
        <w:pStyle w:val="Heading3"/>
        <w:rPr>
          <w:lang w:eastAsia="zh-CN"/>
        </w:rPr>
      </w:pPr>
      <w:bookmarkStart w:id="114" w:name="_Toc505400725"/>
      <w:r w:rsidRPr="00965D8D">
        <w:rPr>
          <w:rFonts w:hint="eastAsia"/>
        </w:rPr>
        <w:t>情感分析</w:t>
      </w:r>
      <w:bookmarkEnd w:id="114"/>
    </w:p>
    <w:p w14:paraId="1854ABDE" w14:textId="323BF45B" w:rsidR="00965D8D" w:rsidRDefault="00965D8D" w:rsidP="00965D8D">
      <w:pPr>
        <w:pStyle w:val="Heading3"/>
      </w:pPr>
      <w:bookmarkStart w:id="115" w:name="_Toc505400726"/>
      <w:r w:rsidRPr="00965D8D">
        <w:rPr>
          <w:rFonts w:hint="eastAsia"/>
        </w:rPr>
        <w:t>新闻摘要</w:t>
      </w:r>
      <w:bookmarkEnd w:id="115"/>
    </w:p>
    <w:p w14:paraId="6D98C1EE" w14:textId="77777777" w:rsidR="00965D8D" w:rsidRPr="00965D8D" w:rsidRDefault="00965D8D" w:rsidP="00965D8D">
      <w:pPr>
        <w:rPr>
          <w:lang w:eastAsia="zh-CN"/>
        </w:rPr>
      </w:pPr>
    </w:p>
    <w:p w14:paraId="112F51F1" w14:textId="77777777" w:rsidR="00965D8D" w:rsidRDefault="00965D8D" w:rsidP="00965D8D">
      <w:pPr>
        <w:pStyle w:val="Heading2"/>
        <w:rPr>
          <w:lang w:eastAsia="zh-CN"/>
        </w:rPr>
      </w:pPr>
      <w:bookmarkStart w:id="116" w:name="_Toc505400727"/>
      <w:r>
        <w:rPr>
          <w:rFonts w:hint="eastAsia"/>
          <w:lang w:eastAsia="zh-CN"/>
        </w:rPr>
        <w:t>实战案例</w:t>
      </w:r>
      <w:bookmarkEnd w:id="116"/>
    </w:p>
    <w:p w14:paraId="5F6740A6" w14:textId="77777777" w:rsidR="00965D8D" w:rsidRDefault="00965D8D" w:rsidP="00965D8D">
      <w:pPr>
        <w:pStyle w:val="Heading2"/>
        <w:rPr>
          <w:lang w:eastAsia="zh-CN"/>
        </w:rPr>
      </w:pPr>
      <w:bookmarkStart w:id="117" w:name="_Toc505400728"/>
      <w:r w:rsidRPr="00490D62">
        <w:rPr>
          <w:rFonts w:hint="eastAsia"/>
          <w:lang w:eastAsia="zh-CN"/>
        </w:rPr>
        <w:t>总结</w:t>
      </w:r>
      <w:bookmarkEnd w:id="117"/>
      <w:r w:rsidRPr="00490D62">
        <w:rPr>
          <w:rFonts w:hint="eastAsia"/>
          <w:lang w:eastAsia="zh-CN"/>
        </w:rPr>
        <w:t xml:space="preserve"> </w:t>
      </w:r>
    </w:p>
    <w:p w14:paraId="1727FFB1" w14:textId="77777777" w:rsidR="00965D8D" w:rsidRPr="00490D62" w:rsidRDefault="00965D8D" w:rsidP="00965D8D">
      <w:pPr>
        <w:pStyle w:val="Heading2"/>
        <w:rPr>
          <w:lang w:eastAsia="zh-CN"/>
        </w:rPr>
      </w:pPr>
      <w:bookmarkStart w:id="118" w:name="_Toc505400729"/>
      <w:r w:rsidRPr="00490D62">
        <w:rPr>
          <w:rFonts w:hint="eastAsia"/>
          <w:lang w:eastAsia="zh-CN"/>
        </w:rPr>
        <w:t>习题（在线题库）</w:t>
      </w:r>
      <w:bookmarkEnd w:id="118"/>
    </w:p>
    <w:p w14:paraId="095B793C" w14:textId="77777777" w:rsidR="00965D8D" w:rsidRPr="00490D62" w:rsidRDefault="00965D8D" w:rsidP="00490D62">
      <w:pPr>
        <w:rPr>
          <w:lang w:eastAsia="zh-CN"/>
        </w:rPr>
      </w:pPr>
    </w:p>
    <w:p w14:paraId="573D8B15" w14:textId="727D617D" w:rsidR="00965D8D" w:rsidRDefault="00965D8D" w:rsidP="00965D8D">
      <w:pPr>
        <w:pStyle w:val="Heading1"/>
        <w:keepNext w:val="0"/>
        <w:keepLines w:val="0"/>
        <w:numPr>
          <w:ilvl w:val="0"/>
          <w:numId w:val="17"/>
        </w:numPr>
        <w:spacing w:before="600" w:after="60" w:line="288" w:lineRule="auto"/>
        <w:contextualSpacing w:val="0"/>
      </w:pPr>
      <w:bookmarkStart w:id="119" w:name="_Toc505400730"/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数据挖掘算法</w:t>
      </w:r>
      <w:bookmarkEnd w:id="119"/>
      <w:r>
        <w:t xml:space="preserve"> </w:t>
      </w:r>
    </w:p>
    <w:p w14:paraId="29F19BEE" w14:textId="77777777" w:rsidR="00965D8D" w:rsidRDefault="00965D8D" w:rsidP="00965D8D">
      <w:pPr>
        <w:pStyle w:val="Heading2"/>
        <w:rPr>
          <w:lang w:eastAsia="zh-CN"/>
        </w:rPr>
      </w:pPr>
      <w:bookmarkStart w:id="120" w:name="_Toc505400731"/>
      <w:r>
        <w:rPr>
          <w:rFonts w:hint="eastAsia"/>
          <w:lang w:eastAsia="zh-CN"/>
        </w:rPr>
        <w:t>理论</w:t>
      </w:r>
      <w:bookmarkEnd w:id="120"/>
    </w:p>
    <w:p w14:paraId="34F7B51B" w14:textId="77777777" w:rsidR="00965D8D" w:rsidRDefault="00965D8D" w:rsidP="00965D8D">
      <w:pPr>
        <w:pStyle w:val="Heading2"/>
        <w:rPr>
          <w:lang w:eastAsia="zh-CN"/>
        </w:rPr>
      </w:pPr>
      <w:bookmarkStart w:id="121" w:name="_Toc505400732"/>
      <w:r>
        <w:rPr>
          <w:rFonts w:hint="eastAsia"/>
          <w:lang w:eastAsia="zh-CN"/>
        </w:rPr>
        <w:t>实战案例</w:t>
      </w:r>
      <w:bookmarkEnd w:id="121"/>
    </w:p>
    <w:p w14:paraId="1DEB96C4" w14:textId="77777777" w:rsidR="00965D8D" w:rsidRDefault="00965D8D" w:rsidP="00965D8D">
      <w:pPr>
        <w:pStyle w:val="Heading2"/>
        <w:rPr>
          <w:lang w:eastAsia="zh-CN"/>
        </w:rPr>
      </w:pPr>
      <w:bookmarkStart w:id="122" w:name="_Toc505400733"/>
      <w:r w:rsidRPr="00490D62">
        <w:rPr>
          <w:rFonts w:hint="eastAsia"/>
          <w:lang w:eastAsia="zh-CN"/>
        </w:rPr>
        <w:t>总结</w:t>
      </w:r>
      <w:bookmarkEnd w:id="122"/>
      <w:r w:rsidRPr="00490D62">
        <w:rPr>
          <w:rFonts w:hint="eastAsia"/>
          <w:lang w:eastAsia="zh-CN"/>
        </w:rPr>
        <w:t xml:space="preserve"> </w:t>
      </w:r>
    </w:p>
    <w:p w14:paraId="72039B64" w14:textId="77777777" w:rsidR="00965D8D" w:rsidRPr="00490D62" w:rsidRDefault="00965D8D" w:rsidP="00965D8D">
      <w:pPr>
        <w:pStyle w:val="Heading2"/>
        <w:rPr>
          <w:lang w:eastAsia="zh-CN"/>
        </w:rPr>
      </w:pPr>
      <w:bookmarkStart w:id="123" w:name="_Toc505400734"/>
      <w:r w:rsidRPr="00490D62">
        <w:rPr>
          <w:rFonts w:hint="eastAsia"/>
          <w:lang w:eastAsia="zh-CN"/>
        </w:rPr>
        <w:t>习题（在线题库）</w:t>
      </w:r>
      <w:bookmarkEnd w:id="123"/>
    </w:p>
    <w:p w14:paraId="0FF3AC94" w14:textId="77777777" w:rsidR="008D7B34" w:rsidRDefault="008D7B34">
      <w:pPr>
        <w:rPr>
          <w:lang w:eastAsia="zh-CN"/>
        </w:rPr>
      </w:pPr>
    </w:p>
    <w:sectPr w:rsidR="008D7B34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9BD46" w14:textId="77777777" w:rsidR="004E2782" w:rsidRDefault="004E2782">
      <w:pPr>
        <w:spacing w:after="0" w:line="240" w:lineRule="auto"/>
      </w:pPr>
      <w:r>
        <w:separator/>
      </w:r>
    </w:p>
  </w:endnote>
  <w:endnote w:type="continuationSeparator" w:id="0">
    <w:p w14:paraId="17235B70" w14:textId="77777777" w:rsidR="004E2782" w:rsidRDefault="004E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ACCCD" w14:textId="77777777" w:rsidR="00AC2FD9" w:rsidRDefault="00AC2FD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7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34859" w14:textId="77777777" w:rsidR="004E2782" w:rsidRDefault="004E2782">
      <w:pPr>
        <w:spacing w:after="0" w:line="240" w:lineRule="auto"/>
      </w:pPr>
      <w:r>
        <w:separator/>
      </w:r>
    </w:p>
  </w:footnote>
  <w:footnote w:type="continuationSeparator" w:id="0">
    <w:p w14:paraId="3CD3F1C0" w14:textId="77777777" w:rsidR="004E2782" w:rsidRDefault="004E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A46B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8A48A2"/>
    <w:multiLevelType w:val="hybridMultilevel"/>
    <w:tmpl w:val="7DA8F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4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65F3C"/>
    <w:multiLevelType w:val="hybridMultilevel"/>
    <w:tmpl w:val="6F2A1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07855"/>
    <w:multiLevelType w:val="hybridMultilevel"/>
    <w:tmpl w:val="43C40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9"/>
  </w:num>
  <w:num w:numId="7">
    <w:abstractNumId w:val="16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4"/>
  </w:num>
  <w:num w:numId="17">
    <w:abstractNumId w:val="13"/>
  </w:num>
  <w:num w:numId="18">
    <w:abstractNumId w:val="15"/>
  </w:num>
  <w:num w:numId="19">
    <w:abstractNumId w:val="11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85"/>
    <w:rsid w:val="00063417"/>
    <w:rsid w:val="00134CB4"/>
    <w:rsid w:val="001665B8"/>
    <w:rsid w:val="00257274"/>
    <w:rsid w:val="0035174B"/>
    <w:rsid w:val="0036174B"/>
    <w:rsid w:val="003A7B49"/>
    <w:rsid w:val="00415E57"/>
    <w:rsid w:val="004736C1"/>
    <w:rsid w:val="00490D62"/>
    <w:rsid w:val="004C4BBC"/>
    <w:rsid w:val="004E2782"/>
    <w:rsid w:val="005837E4"/>
    <w:rsid w:val="00593885"/>
    <w:rsid w:val="005B371A"/>
    <w:rsid w:val="00674692"/>
    <w:rsid w:val="006A7B18"/>
    <w:rsid w:val="006B2AF0"/>
    <w:rsid w:val="00702ADA"/>
    <w:rsid w:val="0072671B"/>
    <w:rsid w:val="0077496F"/>
    <w:rsid w:val="007C2EE0"/>
    <w:rsid w:val="007D3C4A"/>
    <w:rsid w:val="00807064"/>
    <w:rsid w:val="008836DE"/>
    <w:rsid w:val="00887227"/>
    <w:rsid w:val="008D35B2"/>
    <w:rsid w:val="008D7B34"/>
    <w:rsid w:val="008E6652"/>
    <w:rsid w:val="00965D8D"/>
    <w:rsid w:val="00A11D75"/>
    <w:rsid w:val="00A63EB4"/>
    <w:rsid w:val="00A84AAA"/>
    <w:rsid w:val="00AC2FD9"/>
    <w:rsid w:val="00AC5B6E"/>
    <w:rsid w:val="00AF3D80"/>
    <w:rsid w:val="00C44508"/>
    <w:rsid w:val="00C91E62"/>
    <w:rsid w:val="00CF65B8"/>
    <w:rsid w:val="00E974C3"/>
    <w:rsid w:val="00EB7D4C"/>
    <w:rsid w:val="00F2707F"/>
    <w:rsid w:val="00F300B4"/>
    <w:rsid w:val="00F43FBE"/>
    <w:rsid w:val="00F60757"/>
    <w:rsid w:val="00F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2E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607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60757"/>
    <w:rPr>
      <w:color w:val="B67A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5B8"/>
    <w:rPr>
      <w:color w:val="6AC7C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hyperlink" Target="http://linkedin.com/in/batermj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ater.makhabel/Library/Containers/com.microsoft.Word/Data/Library/Caches/1033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482E1B1A-5A20-E34B-9CB3-3FEE09C6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139</TotalTime>
  <Pages>29</Pages>
  <Words>1259</Words>
  <Characters>7181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2018-02-02T16:55:00Z</dcterms:created>
  <dcterms:modified xsi:type="dcterms:W3CDTF">2018-02-04T04:28:00Z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